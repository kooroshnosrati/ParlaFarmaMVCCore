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4EC20" w14:textId="554BBC8F" w:rsidR="0045261A" w:rsidRDefault="006744F1" w:rsidP="00291472">
      <w:pPr>
        <w:pStyle w:val="Heading1"/>
        <w:rPr>
          <w:noProof w:val="0"/>
        </w:rPr>
      </w:pPr>
      <w:r>
        <mc:AlternateContent>
          <mc:Choice Requires="wps">
            <w:drawing>
              <wp:anchor distT="0" distB="0" distL="114300" distR="114300" simplePos="0" relativeHeight="251664384" behindDoc="0" locked="0" layoutInCell="1" allowOverlap="1" wp14:anchorId="315998F9" wp14:editId="5A56E80D">
                <wp:simplePos x="0" y="0"/>
                <wp:positionH relativeFrom="margin">
                  <wp:align>right</wp:align>
                </wp:positionH>
                <wp:positionV relativeFrom="page">
                  <wp:posOffset>556641</wp:posOffset>
                </wp:positionV>
                <wp:extent cx="4622800" cy="1367943"/>
                <wp:effectExtent l="0" t="0" r="6350" b="3810"/>
                <wp:wrapNone/>
                <wp:docPr id="341"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2800" cy="13679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014E2" w14:textId="77777777" w:rsidR="009E6867" w:rsidRPr="00926733" w:rsidRDefault="009E6867" w:rsidP="009E6867">
                            <w:pPr>
                              <w:pStyle w:val="NoSpacing"/>
                              <w:rPr>
                                <w:b/>
                                <w:sz w:val="52"/>
                                <w:szCs w:val="52"/>
                              </w:rPr>
                            </w:pPr>
                            <w:r w:rsidRPr="00926733">
                              <w:rPr>
                                <w:b/>
                                <w:sz w:val="52"/>
                                <w:szCs w:val="52"/>
                              </w:rPr>
                              <w:t>Kourosh Nosrati Heravi</w:t>
                            </w:r>
                          </w:p>
                          <w:p w14:paraId="35DA7C60" w14:textId="11FC2CB4" w:rsidR="009E6867" w:rsidRPr="00926733" w:rsidRDefault="009E6867" w:rsidP="009E6867">
                            <w:pPr>
                              <w:pStyle w:val="NoSpacing"/>
                              <w:rPr>
                                <w:sz w:val="22"/>
                                <w:szCs w:val="22"/>
                                <w:lang w:val="fr-FR"/>
                              </w:rPr>
                            </w:pPr>
                            <w:r w:rsidRPr="00926733">
                              <w:rPr>
                                <w:sz w:val="22"/>
                                <w:szCs w:val="22"/>
                                <w:lang w:val="fr-FR"/>
                              </w:rPr>
                              <w:t xml:space="preserve">A Challenging position in </w:t>
                            </w:r>
                            <w:r w:rsidRPr="00926733">
                              <w:rPr>
                                <w:b/>
                                <w:bCs/>
                                <w:sz w:val="22"/>
                                <w:szCs w:val="22"/>
                                <w:lang w:val="fr-FR"/>
                              </w:rPr>
                              <w:t>developing Software</w:t>
                            </w:r>
                            <w:r w:rsidRPr="00926733">
                              <w:rPr>
                                <w:sz w:val="22"/>
                                <w:szCs w:val="22"/>
                                <w:lang w:val="fr-FR"/>
                              </w:rPr>
                              <w:t xml:space="preserve"> </w:t>
                            </w:r>
                            <w:r w:rsidR="001B0A84">
                              <w:rPr>
                                <w:sz w:val="22"/>
                                <w:szCs w:val="22"/>
                                <w:lang w:val="fr-FR"/>
                              </w:rPr>
                              <w:t xml:space="preserve">, </w:t>
                            </w:r>
                            <w:r w:rsidR="001B0A84" w:rsidRPr="00926733">
                              <w:rPr>
                                <w:b/>
                                <w:bCs/>
                                <w:sz w:val="22"/>
                                <w:szCs w:val="22"/>
                                <w:lang w:val="fr-FR"/>
                              </w:rPr>
                              <w:t>Administration</w:t>
                            </w:r>
                            <w:r w:rsidR="001B0A84">
                              <w:rPr>
                                <w:sz w:val="22"/>
                                <w:szCs w:val="22"/>
                                <w:lang w:val="fr-FR"/>
                              </w:rPr>
                              <w:t xml:space="preserve"> </w:t>
                            </w:r>
                            <w:r w:rsidRPr="00926733">
                              <w:rPr>
                                <w:sz w:val="22"/>
                                <w:szCs w:val="22"/>
                                <w:lang w:val="fr-FR"/>
                              </w:rPr>
                              <w:t xml:space="preserve">and </w:t>
                            </w:r>
                            <w:r w:rsidRPr="00926733">
                              <w:rPr>
                                <w:b/>
                                <w:bCs/>
                                <w:sz w:val="22"/>
                                <w:szCs w:val="22"/>
                                <w:lang w:val="fr-FR"/>
                              </w:rPr>
                              <w:t>Teaching</w:t>
                            </w:r>
                            <w:r w:rsidRPr="00926733">
                              <w:rPr>
                                <w:sz w:val="22"/>
                                <w:szCs w:val="22"/>
                                <w:lang w:val="fr-FR"/>
                              </w:rPr>
                              <w:t>.</w:t>
                            </w:r>
                          </w:p>
                          <w:p w14:paraId="2DBEA248" w14:textId="77777777" w:rsidR="00D7497A" w:rsidRDefault="00D7497A" w:rsidP="009E6867">
                            <w:pPr>
                              <w:pStyle w:val="NoSpacing"/>
                            </w:pPr>
                          </w:p>
                          <w:p w14:paraId="667F9C11" w14:textId="4D1A1DAD" w:rsidR="009E6867" w:rsidRDefault="009E6867" w:rsidP="00D7497A">
                            <w:pPr>
                              <w:pStyle w:val="NoSpacing"/>
                            </w:pPr>
                            <w:r w:rsidRPr="000D60E7">
                              <w:rPr>
                                <w:b/>
                                <w:bCs/>
                              </w:rPr>
                              <w:t>Address:</w:t>
                            </w:r>
                            <w:r>
                              <w:t xml:space="preserve"> No.9, 4th alley</w:t>
                            </w:r>
                            <w:r w:rsidR="00D7497A">
                              <w:t xml:space="preserve"> - </w:t>
                            </w:r>
                            <w:r>
                              <w:t>Mohammad Ali Jenah Ave., Tehran, IRAN</w:t>
                            </w:r>
                          </w:p>
                          <w:p w14:paraId="489327BE" w14:textId="77777777" w:rsidR="009E6867" w:rsidRDefault="009E6867" w:rsidP="009E6867">
                            <w:pPr>
                              <w:pStyle w:val="NoSpacing"/>
                            </w:pPr>
                            <w:r w:rsidRPr="000D60E7">
                              <w:rPr>
                                <w:b/>
                                <w:bCs/>
                              </w:rPr>
                              <w:t>Mobile:</w:t>
                            </w:r>
                            <w:r>
                              <w:t xml:space="preserve"> +98 919 561 41 57</w:t>
                            </w:r>
                          </w:p>
                          <w:p w14:paraId="565A9A4E" w14:textId="05BADA41" w:rsidR="009E6867" w:rsidRDefault="000D60E7" w:rsidP="000D60E7">
                            <w:pPr>
                              <w:pStyle w:val="NoSpacing"/>
                            </w:pPr>
                            <w:r w:rsidRPr="000D60E7">
                              <w:rPr>
                                <w:b/>
                                <w:bCs/>
                              </w:rPr>
                              <w:t>Email:</w:t>
                            </w:r>
                            <w:r>
                              <w:t xml:space="preserve"> </w:t>
                            </w:r>
                            <w:hyperlink r:id="rId8" w:history="1">
                              <w:r w:rsidRPr="003C282D">
                                <w:rPr>
                                  <w:rStyle w:val="Hyperlink"/>
                                </w:rPr>
                                <w:t>K.Nosrati@ikco.ir</w:t>
                              </w:r>
                            </w:hyperlink>
                            <w:r>
                              <w:t xml:space="preserve"> , </w:t>
                            </w:r>
                            <w:hyperlink r:id="rId9" w:history="1">
                              <w:r w:rsidR="00926733" w:rsidRPr="003C282D">
                                <w:rPr>
                                  <w:rStyle w:val="Hyperlink"/>
                                </w:rPr>
                                <w:t>Koorosh.nosrati@Live.com</w:t>
                              </w:r>
                            </w:hyperlink>
                          </w:p>
                          <w:p w14:paraId="0F876165" w14:textId="77777777" w:rsidR="000D60E7" w:rsidRPr="005506B2" w:rsidRDefault="000D60E7" w:rsidP="000D60E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998F9" id="_x0000_t202" coordsize="21600,21600" o:spt="202" path="m,l,21600r21600,l21600,xe">
                <v:stroke joinstyle="miter"/>
                <v:path gradientshapeok="t" o:connecttype="rect"/>
              </v:shapetype>
              <v:shape id="Text Box 341" o:spid="_x0000_s1026" type="#_x0000_t202" style="position:absolute;margin-left:312.8pt;margin-top:43.85pt;width:364pt;height:107.7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" fillcolor="white [3201]" stroked="f" strokeweight=".5pt">
                <v:textbox inset="0,0,0,0">
                  <w:txbxContent>
                    <w:p w14:paraId="01E014E2" w14:textId="77777777" w:rsidR="009E6867" w:rsidRPr="00926733" w:rsidRDefault="009E6867" w:rsidP="009E6867">
                      <w:pPr>
                        <w:pStyle w:val="NoSpacing"/>
                        <w:rPr>
                          <w:b/>
                          <w:sz w:val="52"/>
                          <w:szCs w:val="52"/>
                        </w:rPr>
                      </w:pPr>
                      <w:r w:rsidRPr="00926733">
                        <w:rPr>
                          <w:b/>
                          <w:sz w:val="52"/>
                          <w:szCs w:val="52"/>
                        </w:rPr>
                        <w:t>Kourosh Nosrati Heravi</w:t>
                      </w:r>
                    </w:p>
                    <w:p w14:paraId="35DA7C60" w14:textId="11FC2CB4" w:rsidR="009E6867" w:rsidRPr="00926733" w:rsidRDefault="009E6867" w:rsidP="009E6867">
                      <w:pPr>
                        <w:pStyle w:val="NoSpacing"/>
                        <w:rPr>
                          <w:sz w:val="22"/>
                          <w:szCs w:val="22"/>
                          <w:lang w:val="fr-FR"/>
                        </w:rPr>
                      </w:pPr>
                      <w:r w:rsidRPr="00926733">
                        <w:rPr>
                          <w:sz w:val="22"/>
                          <w:szCs w:val="22"/>
                          <w:lang w:val="fr-FR"/>
                        </w:rPr>
                        <w:t xml:space="preserve">A Challenging position in </w:t>
                      </w:r>
                      <w:r w:rsidRPr="00926733">
                        <w:rPr>
                          <w:b/>
                          <w:bCs/>
                          <w:sz w:val="22"/>
                          <w:szCs w:val="22"/>
                          <w:lang w:val="fr-FR"/>
                        </w:rPr>
                        <w:t>developing Software</w:t>
                      </w:r>
                      <w:r w:rsidRPr="00926733">
                        <w:rPr>
                          <w:sz w:val="22"/>
                          <w:szCs w:val="22"/>
                          <w:lang w:val="fr-FR"/>
                        </w:rPr>
                        <w:t xml:space="preserve"> </w:t>
                      </w:r>
                      <w:r w:rsidR="001B0A84">
                        <w:rPr>
                          <w:sz w:val="22"/>
                          <w:szCs w:val="22"/>
                          <w:lang w:val="fr-FR"/>
                        </w:rPr>
                        <w:t xml:space="preserve">, </w:t>
                      </w:r>
                      <w:r w:rsidR="001B0A84" w:rsidRPr="00926733">
                        <w:rPr>
                          <w:b/>
                          <w:bCs/>
                          <w:sz w:val="22"/>
                          <w:szCs w:val="22"/>
                          <w:lang w:val="fr-FR"/>
                        </w:rPr>
                        <w:t>Administration</w:t>
                      </w:r>
                      <w:r w:rsidR="001B0A84">
                        <w:rPr>
                          <w:sz w:val="22"/>
                          <w:szCs w:val="22"/>
                          <w:lang w:val="fr-FR"/>
                        </w:rPr>
                        <w:t xml:space="preserve"> </w:t>
                      </w:r>
                      <w:r w:rsidRPr="00926733">
                        <w:rPr>
                          <w:sz w:val="22"/>
                          <w:szCs w:val="22"/>
                          <w:lang w:val="fr-FR"/>
                        </w:rPr>
                        <w:t xml:space="preserve">and </w:t>
                      </w:r>
                      <w:r w:rsidRPr="00926733">
                        <w:rPr>
                          <w:b/>
                          <w:bCs/>
                          <w:sz w:val="22"/>
                          <w:szCs w:val="22"/>
                          <w:lang w:val="fr-FR"/>
                        </w:rPr>
                        <w:t>Teaching</w:t>
                      </w:r>
                      <w:r w:rsidRPr="00926733">
                        <w:rPr>
                          <w:sz w:val="22"/>
                          <w:szCs w:val="22"/>
                          <w:lang w:val="fr-FR"/>
                        </w:rPr>
                        <w:t>.</w:t>
                      </w:r>
                    </w:p>
                    <w:p w14:paraId="2DBEA248" w14:textId="77777777" w:rsidR="00D7497A" w:rsidRDefault="00D7497A" w:rsidP="009E6867">
                      <w:pPr>
                        <w:pStyle w:val="NoSpacing"/>
                      </w:pPr>
                    </w:p>
                    <w:p w14:paraId="667F9C11" w14:textId="4D1A1DAD" w:rsidR="009E6867" w:rsidRDefault="009E6867" w:rsidP="00D7497A">
                      <w:pPr>
                        <w:pStyle w:val="NoSpacing"/>
                      </w:pPr>
                      <w:r w:rsidRPr="000D60E7">
                        <w:rPr>
                          <w:b/>
                          <w:bCs/>
                        </w:rPr>
                        <w:t>Address:</w:t>
                      </w:r>
                      <w:r>
                        <w:t xml:space="preserve"> No.9, 4th alley</w:t>
                      </w:r>
                      <w:r w:rsidR="00D7497A">
                        <w:t xml:space="preserve"> - </w:t>
                      </w:r>
                      <w:r>
                        <w:t>Mohammad Ali Jenah Ave., Tehran, IRAN</w:t>
                      </w:r>
                    </w:p>
                    <w:p w14:paraId="489327BE" w14:textId="77777777" w:rsidR="009E6867" w:rsidRDefault="009E6867" w:rsidP="009E6867">
                      <w:pPr>
                        <w:pStyle w:val="NoSpacing"/>
                      </w:pPr>
                      <w:r w:rsidRPr="000D60E7">
                        <w:rPr>
                          <w:b/>
                          <w:bCs/>
                        </w:rPr>
                        <w:t>Mobile:</w:t>
                      </w:r>
                      <w:r>
                        <w:t xml:space="preserve"> +98 919 561 41 57</w:t>
                      </w:r>
                    </w:p>
                    <w:p w14:paraId="565A9A4E" w14:textId="05BADA41" w:rsidR="009E6867" w:rsidRDefault="000D60E7" w:rsidP="000D60E7">
                      <w:pPr>
                        <w:pStyle w:val="NoSpacing"/>
                      </w:pPr>
                      <w:r w:rsidRPr="000D60E7">
                        <w:rPr>
                          <w:b/>
                          <w:bCs/>
                        </w:rPr>
                        <w:t>Email:</w:t>
                      </w:r>
                      <w:r>
                        <w:t xml:space="preserve"> </w:t>
                      </w:r>
                      <w:hyperlink r:id="rId10" w:history="1">
                        <w:r w:rsidRPr="003C282D">
                          <w:rPr>
                            <w:rStyle w:val="Hyperlink"/>
                          </w:rPr>
                          <w:t>K.Nosrati@ikco.ir</w:t>
                        </w:r>
                      </w:hyperlink>
                      <w:r>
                        <w:t xml:space="preserve"> , </w:t>
                      </w:r>
                      <w:hyperlink r:id="rId11" w:history="1">
                        <w:r w:rsidR="00926733" w:rsidRPr="003C282D">
                          <w:rPr>
                            <w:rStyle w:val="Hyperlink"/>
                          </w:rPr>
                          <w:t>Koorosh.nosrati@Live.com</w:t>
                        </w:r>
                      </w:hyperlink>
                    </w:p>
                    <w:p w14:paraId="0F876165" w14:textId="77777777" w:rsidR="000D60E7" w:rsidRPr="005506B2" w:rsidRDefault="000D60E7" w:rsidP="000D60E7">
                      <w:pPr>
                        <w:pStyle w:val="NoSpacing"/>
                      </w:pPr>
                    </w:p>
                  </w:txbxContent>
                </v:textbox>
                <w10:wrap anchorx="margin" anchory="page"/>
              </v:shape>
            </w:pict>
          </mc:Fallback>
        </mc:AlternateContent>
      </w:r>
      <w:r>
        <w:drawing>
          <wp:inline distT="0" distB="0" distL="0" distR="0" wp14:anchorId="492053ED" wp14:editId="4BC3E28D">
            <wp:extent cx="1324051" cy="132405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oros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6345" cy="1336345"/>
                    </a:xfrm>
                    <a:prstGeom prst="rect">
                      <a:avLst/>
                    </a:prstGeom>
                  </pic:spPr>
                </pic:pic>
              </a:graphicData>
            </a:graphic>
          </wp:inline>
        </w:drawing>
      </w:r>
    </w:p>
    <w:p w14:paraId="41B20073" w14:textId="49A6C88B" w:rsidR="00291472" w:rsidRDefault="00291472" w:rsidP="00291472">
      <w:pPr>
        <w:pStyle w:val="Heading1"/>
      </w:pPr>
      <w:bookmarkStart w:id="0" w:name="page1"/>
      <w:bookmarkEnd w:id="0"/>
      <w:r w:rsidRPr="00291472">
        <w:rPr>
          <w:noProof w:val="0"/>
        </w:rPr>
        <w:t>Personal Information</w:t>
      </w:r>
      <w:r>
        <w:tab/>
      </w:r>
    </w:p>
    <w:p w14:paraId="550D17A1" w14:textId="77777777" w:rsidR="008A39AA" w:rsidRDefault="008A39AA" w:rsidP="008A39AA">
      <w:pPr>
        <w:pStyle w:val="Custombullets"/>
      </w:pPr>
      <w:r w:rsidRPr="00884910">
        <w:rPr>
          <w:b/>
          <w:bCs/>
        </w:rPr>
        <w:t>Full Name:</w:t>
      </w:r>
      <w:r>
        <w:t xml:space="preserve"> Kourosh Nosrati Heravi</w:t>
      </w:r>
    </w:p>
    <w:p w14:paraId="7250576C" w14:textId="77777777" w:rsidR="008A39AA" w:rsidRDefault="008A39AA" w:rsidP="008A39AA">
      <w:pPr>
        <w:pStyle w:val="Custombullets"/>
      </w:pPr>
      <w:r w:rsidRPr="00884910">
        <w:rPr>
          <w:b/>
          <w:bCs/>
        </w:rPr>
        <w:t>Date and place of birth:</w:t>
      </w:r>
      <w:r>
        <w:t xml:space="preserve"> 1971, Tehran, Iran</w:t>
      </w:r>
    </w:p>
    <w:p w14:paraId="0F36C592" w14:textId="77777777" w:rsidR="008A39AA" w:rsidRDefault="008A39AA" w:rsidP="008A39AA">
      <w:pPr>
        <w:pStyle w:val="Custombullets"/>
      </w:pPr>
      <w:r w:rsidRPr="00884910">
        <w:rPr>
          <w:b/>
          <w:bCs/>
        </w:rPr>
        <w:t>Material Status:</w:t>
      </w:r>
      <w:r>
        <w:t xml:space="preserve"> Married</w:t>
      </w:r>
      <w:bookmarkStart w:id="1" w:name="_GoBack"/>
      <w:bookmarkEnd w:id="1"/>
    </w:p>
    <w:p w14:paraId="434624EA" w14:textId="18AD3E89" w:rsidR="008A39AA" w:rsidRDefault="008A39AA" w:rsidP="008A39AA">
      <w:pPr>
        <w:pStyle w:val="Custombullets"/>
      </w:pPr>
      <w:r w:rsidRPr="00884910">
        <w:rPr>
          <w:b/>
          <w:bCs/>
        </w:rPr>
        <w:t>Children:</w:t>
      </w:r>
      <w:r>
        <w:t xml:space="preserve"> Two - Girls</w:t>
      </w:r>
    </w:p>
    <w:p w14:paraId="75030BA8" w14:textId="3AEC6509" w:rsidR="008A39AA" w:rsidRDefault="008A39AA" w:rsidP="008A39AA">
      <w:pPr>
        <w:pStyle w:val="Custombullets"/>
      </w:pPr>
      <w:r w:rsidRPr="00E43600">
        <w:rPr>
          <w:b/>
          <w:bCs/>
        </w:rPr>
        <w:t>Nationality:</w:t>
      </w:r>
      <w:r>
        <w:t xml:space="preserve"> Iranian</w:t>
      </w:r>
    </w:p>
    <w:p w14:paraId="72951FF8" w14:textId="2B983FB1" w:rsidR="00541B1C" w:rsidRDefault="008A39AA" w:rsidP="008A39AA">
      <w:pPr>
        <w:pStyle w:val="Custombullets"/>
      </w:pPr>
      <w:r w:rsidRPr="00173A42">
        <w:rPr>
          <w:b/>
          <w:bCs/>
        </w:rPr>
        <w:t>Military Service:</w:t>
      </w:r>
      <w:r>
        <w:t xml:space="preserve"> Passed</w:t>
      </w:r>
    </w:p>
    <w:p w14:paraId="0AD033B5" w14:textId="01BAA3B8" w:rsidR="00084674" w:rsidRDefault="00084674" w:rsidP="00084674">
      <w:pPr>
        <w:pStyle w:val="Custombullets"/>
        <w:numPr>
          <w:ilvl w:val="0"/>
          <w:numId w:val="0"/>
        </w:numPr>
        <w:ind w:left="720"/>
      </w:pPr>
    </w:p>
    <w:p w14:paraId="0B6FF685" w14:textId="160DA0B5" w:rsidR="00792C45" w:rsidRDefault="00792C45" w:rsidP="00792C45">
      <w:pPr>
        <w:pStyle w:val="Heading1"/>
        <w:rPr>
          <w:noProof w:val="0"/>
        </w:rPr>
      </w:pPr>
      <w:r>
        <w:rPr>
          <w:noProof w:val="0"/>
        </w:rPr>
        <w:t>Current Position</w:t>
      </w:r>
    </w:p>
    <w:p w14:paraId="7027833C" w14:textId="4E4EAADE" w:rsidR="00792C45" w:rsidRPr="00A73B57" w:rsidRDefault="001F16C9" w:rsidP="00663F20">
      <w:pPr>
        <w:pStyle w:val="Custombullets"/>
        <w:numPr>
          <w:ilvl w:val="0"/>
          <w:numId w:val="0"/>
        </w:numPr>
        <w:ind w:left="142" w:firstLine="142"/>
        <w:rPr>
          <w:b/>
          <w:bCs/>
        </w:rPr>
      </w:pPr>
      <w:r w:rsidRPr="00A73B57">
        <w:rPr>
          <w:b/>
          <w:bCs/>
        </w:rPr>
        <w:t xml:space="preserve">MS in information technology. (Master IT Department – Security Dept.), </w:t>
      </w:r>
      <w:hyperlink r:id="rId13" w:history="1">
        <w:r w:rsidRPr="006F67AC">
          <w:rPr>
            <w:rStyle w:val="Hyperlink"/>
            <w:b/>
            <w:bCs/>
          </w:rPr>
          <w:t>Iran Khodro Co</w:t>
        </w:r>
        <w:r w:rsidR="006F67AC" w:rsidRPr="006F67AC">
          <w:rPr>
            <w:rStyle w:val="Hyperlink"/>
            <w:b/>
            <w:bCs/>
          </w:rPr>
          <w:t>.</w:t>
        </w:r>
      </w:hyperlink>
      <w:r w:rsidRPr="00A73B57">
        <w:rPr>
          <w:b/>
          <w:bCs/>
        </w:rPr>
        <w:t xml:space="preserve"> in Tehran, Iran. </w:t>
      </w:r>
    </w:p>
    <w:p w14:paraId="6550D921" w14:textId="41449B60" w:rsidR="00291472" w:rsidRDefault="00291472" w:rsidP="00291472">
      <w:pPr>
        <w:pStyle w:val="Heading1"/>
        <w:rPr>
          <w:noProof w:val="0"/>
        </w:rPr>
      </w:pPr>
      <w:r w:rsidRPr="00137018">
        <w:rPr>
          <w:noProof w:val="0"/>
        </w:rPr>
        <w:t>E</w:t>
      </w:r>
      <w:r w:rsidR="00084674">
        <w:rPr>
          <w:noProof w:val="0"/>
        </w:rPr>
        <w:t>xperience</w:t>
      </w:r>
    </w:p>
    <w:p w14:paraId="000986C6" w14:textId="251CDBA9" w:rsidR="00F021E3" w:rsidRPr="008E5ADF" w:rsidRDefault="00F021E3" w:rsidP="00F021E3">
      <w:pPr>
        <w:pStyle w:val="ListParagraph"/>
        <w:numPr>
          <w:ilvl w:val="0"/>
          <w:numId w:val="14"/>
        </w:numPr>
        <w:rPr>
          <w:b/>
          <w:bCs/>
          <w:lang w:eastAsia="en-US"/>
        </w:rPr>
      </w:pPr>
      <w:r w:rsidRPr="008E5ADF">
        <w:rPr>
          <w:b/>
          <w:bCs/>
          <w:lang w:eastAsia="en-US"/>
        </w:rPr>
        <w:t>IS and Development</w:t>
      </w:r>
    </w:p>
    <w:p w14:paraId="5F23ACF2" w14:textId="52FD6643" w:rsidR="00C35125" w:rsidRDefault="00C35125" w:rsidP="00C35125">
      <w:pPr>
        <w:pStyle w:val="Custombullets"/>
        <w:numPr>
          <w:ilvl w:val="1"/>
          <w:numId w:val="12"/>
        </w:numPr>
        <w:rPr>
          <w:b/>
          <w:bCs/>
          <w:lang w:eastAsia="en-US"/>
        </w:rPr>
      </w:pPr>
      <w:r w:rsidRPr="00B4060F">
        <w:rPr>
          <w:b/>
          <w:bCs/>
          <w:lang w:eastAsia="en-US"/>
        </w:rPr>
        <w:t>Inside Iran Khodro.</w:t>
      </w:r>
    </w:p>
    <w:p w14:paraId="5E48F001" w14:textId="54BBC74E" w:rsidR="002A5AC2" w:rsidRPr="002A5AC2" w:rsidRDefault="002A5AC2" w:rsidP="002A5AC2">
      <w:pPr>
        <w:pStyle w:val="Custombullets"/>
        <w:numPr>
          <w:ilvl w:val="2"/>
          <w:numId w:val="12"/>
        </w:numPr>
        <w:rPr>
          <w:b/>
          <w:bCs/>
          <w:lang w:eastAsia="en-US"/>
        </w:rPr>
      </w:pPr>
      <w:r w:rsidRPr="00DB633D">
        <w:rPr>
          <w:b/>
          <w:bCs/>
          <w:lang w:eastAsia="en-US"/>
        </w:rPr>
        <w:t>MS in Information Technology. (Master IT Department</w:t>
      </w:r>
      <w:r w:rsidR="00597212">
        <w:rPr>
          <w:b/>
          <w:bCs/>
          <w:lang w:eastAsia="en-US"/>
        </w:rPr>
        <w:t>- Web &amp; Portal Dept.</w:t>
      </w:r>
      <w:r w:rsidRPr="00DB633D">
        <w:rPr>
          <w:b/>
          <w:bCs/>
          <w:lang w:eastAsia="en-US"/>
        </w:rPr>
        <w:t>)</w:t>
      </w:r>
      <w:r>
        <w:rPr>
          <w:b/>
          <w:bCs/>
          <w:lang w:eastAsia="en-US"/>
        </w:rPr>
        <w:t>-</w:t>
      </w:r>
      <w:r w:rsidRPr="00DB633D">
        <w:rPr>
          <w:b/>
          <w:bCs/>
          <w:lang w:eastAsia="en-US"/>
        </w:rPr>
        <w:t>(2013 - Feb2017)</w:t>
      </w:r>
    </w:p>
    <w:p w14:paraId="48554023" w14:textId="0910D4EA" w:rsidR="00F16ED5" w:rsidRDefault="00F16ED5" w:rsidP="002A5AC2">
      <w:pPr>
        <w:pStyle w:val="Custombullets"/>
        <w:numPr>
          <w:ilvl w:val="3"/>
          <w:numId w:val="12"/>
        </w:numPr>
        <w:rPr>
          <w:lang w:eastAsia="en-US"/>
        </w:rPr>
      </w:pPr>
      <w:r w:rsidRPr="00F16ED5">
        <w:rPr>
          <w:lang w:eastAsia="en-US"/>
        </w:rPr>
        <w:t>http://SMSC.IKCO.Com (ASP.NET 4.5 and SQL Server 2012 – SMS Center) SMS Web Site for Sending Bulk SMS and SharePoint Profiler with Four Layer System (SMSC – Website – Web Service – Windows Local Service).</w:t>
      </w:r>
    </w:p>
    <w:p w14:paraId="65C4C689" w14:textId="23D00057" w:rsidR="00F920F8" w:rsidRDefault="00F920F8" w:rsidP="002A5AC2">
      <w:pPr>
        <w:pStyle w:val="Custombullets"/>
        <w:numPr>
          <w:ilvl w:val="3"/>
          <w:numId w:val="12"/>
        </w:numPr>
        <w:rPr>
          <w:lang w:eastAsia="en-US"/>
        </w:rPr>
      </w:pPr>
      <w:r w:rsidRPr="00F920F8">
        <w:rPr>
          <w:lang w:eastAsia="en-US"/>
        </w:rPr>
        <w:t>http://Dealer.ikco.com/ (SharePoint Internet) Sales Department Directives for Dealers Iran Khodro Co. Website</w:t>
      </w:r>
    </w:p>
    <w:p w14:paraId="6CE9A698" w14:textId="77777777" w:rsidR="00F920F8" w:rsidRDefault="00F920F8" w:rsidP="002A5AC2">
      <w:pPr>
        <w:pStyle w:val="Custombullets"/>
        <w:numPr>
          <w:ilvl w:val="3"/>
          <w:numId w:val="12"/>
        </w:numPr>
        <w:rPr>
          <w:lang w:eastAsia="en-US"/>
        </w:rPr>
      </w:pPr>
      <w:r>
        <w:rPr>
          <w:lang w:eastAsia="en-US"/>
        </w:rPr>
        <w:t>http://Dealers.ikco.com/ (SharePoint Intranet) Sales Department Directives Administration for Dealers Iran Khodro Co. Website</w:t>
      </w:r>
    </w:p>
    <w:p w14:paraId="5AA8FEA4" w14:textId="77777777" w:rsidR="00F920F8" w:rsidRDefault="00F920F8" w:rsidP="002A5AC2">
      <w:pPr>
        <w:pStyle w:val="Custombullets"/>
        <w:numPr>
          <w:ilvl w:val="3"/>
          <w:numId w:val="12"/>
        </w:numPr>
        <w:rPr>
          <w:lang w:eastAsia="en-US"/>
        </w:rPr>
      </w:pPr>
      <w:r>
        <w:rPr>
          <w:lang w:eastAsia="en-US"/>
        </w:rPr>
        <w:t>http://Sales.ikco.com/ (ASP.NET Internet) Sales Website for Customers who buy cars from Iran Khodro Co.</w:t>
      </w:r>
    </w:p>
    <w:p w14:paraId="7DA9D43B" w14:textId="6ED8D9E5" w:rsidR="00F920F8" w:rsidRDefault="00F920F8" w:rsidP="002A5AC2">
      <w:pPr>
        <w:pStyle w:val="Custombullets"/>
        <w:numPr>
          <w:ilvl w:val="3"/>
          <w:numId w:val="12"/>
        </w:numPr>
        <w:rPr>
          <w:lang w:eastAsia="en-US"/>
        </w:rPr>
      </w:pPr>
      <w:r>
        <w:rPr>
          <w:lang w:eastAsia="en-US"/>
        </w:rPr>
        <w:t>http://Portal.ikco.com/ (SharePoint Intranet) Administration and Development of Intranet Organizational Portal of Iran Khodro Co.</w:t>
      </w:r>
    </w:p>
    <w:p w14:paraId="2F159358" w14:textId="77C28809" w:rsidR="00D11593" w:rsidRDefault="00D11593" w:rsidP="00D11593">
      <w:pPr>
        <w:pStyle w:val="Custombullets"/>
        <w:numPr>
          <w:ilvl w:val="2"/>
          <w:numId w:val="12"/>
        </w:numPr>
        <w:rPr>
          <w:b/>
          <w:bCs/>
          <w:lang w:eastAsia="en-US"/>
        </w:rPr>
      </w:pPr>
      <w:r w:rsidRPr="008E0E81">
        <w:rPr>
          <w:b/>
          <w:bCs/>
          <w:lang w:eastAsia="en-US"/>
        </w:rPr>
        <w:t>BS in Information Technology. (Tondar Department)</w:t>
      </w:r>
      <w:r w:rsidR="00CE6644">
        <w:rPr>
          <w:b/>
          <w:bCs/>
          <w:lang w:eastAsia="en-US"/>
        </w:rPr>
        <w:t>-</w:t>
      </w:r>
      <w:r w:rsidRPr="008E0E81">
        <w:rPr>
          <w:b/>
          <w:bCs/>
          <w:lang w:eastAsia="en-US"/>
        </w:rPr>
        <w:t>(20</w:t>
      </w:r>
      <w:r w:rsidR="001C4AE7">
        <w:rPr>
          <w:b/>
          <w:bCs/>
          <w:lang w:eastAsia="en-US"/>
        </w:rPr>
        <w:t>07</w:t>
      </w:r>
      <w:r w:rsidRPr="008E0E81">
        <w:rPr>
          <w:b/>
          <w:bCs/>
          <w:lang w:eastAsia="en-US"/>
        </w:rPr>
        <w:t>-2013)</w:t>
      </w:r>
    </w:p>
    <w:p w14:paraId="764D197F" w14:textId="757A41B1" w:rsidR="00CF765C" w:rsidRPr="004528FB" w:rsidRDefault="00CF765C" w:rsidP="00457BD1">
      <w:pPr>
        <w:pStyle w:val="Custombullets"/>
        <w:numPr>
          <w:ilvl w:val="3"/>
          <w:numId w:val="12"/>
        </w:numPr>
        <w:rPr>
          <w:lang w:eastAsia="en-US"/>
        </w:rPr>
      </w:pPr>
      <w:r w:rsidRPr="004528FB">
        <w:rPr>
          <w:lang w:eastAsia="en-US"/>
        </w:rPr>
        <w:t>http://TondarPortal.ikco.com/ (Intranet)</w:t>
      </w:r>
    </w:p>
    <w:p w14:paraId="06D80F8E" w14:textId="41E23DD0" w:rsidR="00CF765C" w:rsidRPr="004528FB" w:rsidRDefault="00CF765C" w:rsidP="00CF765C">
      <w:pPr>
        <w:pStyle w:val="Custombullets"/>
        <w:numPr>
          <w:ilvl w:val="3"/>
          <w:numId w:val="12"/>
        </w:numPr>
        <w:rPr>
          <w:lang w:eastAsia="en-US"/>
        </w:rPr>
      </w:pPr>
      <w:r w:rsidRPr="004528FB">
        <w:rPr>
          <w:lang w:eastAsia="en-US"/>
        </w:rPr>
        <w:t>http://DailyManagement.ikco.com/ (Intranet) Daily Management of Production Line</w:t>
      </w:r>
      <w:r w:rsidR="001A35E6">
        <w:rPr>
          <w:lang w:eastAsia="en-US"/>
        </w:rPr>
        <w:t>.</w:t>
      </w:r>
    </w:p>
    <w:p w14:paraId="7A0EEAAB" w14:textId="7B480148" w:rsidR="00CE6644" w:rsidRPr="004528FB" w:rsidRDefault="00CF765C" w:rsidP="000027B6">
      <w:pPr>
        <w:pStyle w:val="Custombullets"/>
        <w:numPr>
          <w:ilvl w:val="3"/>
          <w:numId w:val="12"/>
        </w:numPr>
        <w:rPr>
          <w:lang w:eastAsia="en-US"/>
        </w:rPr>
      </w:pPr>
      <w:r w:rsidRPr="004528FB">
        <w:rPr>
          <w:lang w:eastAsia="en-US"/>
        </w:rPr>
        <w:t xml:space="preserve">http://Portal.ikco.com/Tondar/ (Intranet) Portal System in SharePoint 2007 </w:t>
      </w:r>
    </w:p>
    <w:p w14:paraId="37064444" w14:textId="6617CFC3" w:rsidR="00432855" w:rsidRDefault="00306298" w:rsidP="006F0C5A">
      <w:pPr>
        <w:pStyle w:val="Custombullets"/>
        <w:numPr>
          <w:ilvl w:val="2"/>
          <w:numId w:val="12"/>
        </w:numPr>
        <w:rPr>
          <w:b/>
          <w:bCs/>
          <w:lang w:eastAsia="en-US"/>
        </w:rPr>
      </w:pPr>
      <w:r>
        <w:rPr>
          <w:b/>
          <w:bCs/>
          <w:lang w:eastAsia="en-US"/>
        </w:rPr>
        <w:t>Boss</w:t>
      </w:r>
      <w:r w:rsidR="006F0C5A" w:rsidRPr="006F0C5A">
        <w:rPr>
          <w:b/>
          <w:bCs/>
          <w:lang w:eastAsia="en-US"/>
        </w:rPr>
        <w:t xml:space="preserve"> </w:t>
      </w:r>
      <w:r w:rsidR="006F0C5A">
        <w:rPr>
          <w:b/>
          <w:bCs/>
          <w:lang w:eastAsia="en-US"/>
        </w:rPr>
        <w:t xml:space="preserve">of Official </w:t>
      </w:r>
      <w:r w:rsidR="006F0C5A" w:rsidRPr="006F0C5A">
        <w:rPr>
          <w:b/>
          <w:bCs/>
          <w:lang w:eastAsia="en-US"/>
        </w:rPr>
        <w:t>Web sites Development Department</w:t>
      </w:r>
      <w:r w:rsidR="006F0C5A">
        <w:rPr>
          <w:b/>
          <w:bCs/>
          <w:lang w:eastAsia="en-US"/>
        </w:rPr>
        <w:t xml:space="preserve"> </w:t>
      </w:r>
      <w:r w:rsidR="00A411D1">
        <w:rPr>
          <w:b/>
          <w:bCs/>
          <w:lang w:eastAsia="en-US"/>
        </w:rPr>
        <w:t>–</w:t>
      </w:r>
      <w:r w:rsidR="006F0C5A">
        <w:rPr>
          <w:b/>
          <w:bCs/>
          <w:lang w:eastAsia="en-US"/>
        </w:rPr>
        <w:t xml:space="preserve"> </w:t>
      </w:r>
      <w:r w:rsidR="00A411D1">
        <w:rPr>
          <w:b/>
          <w:bCs/>
          <w:lang w:eastAsia="en-US"/>
        </w:rPr>
        <w:t xml:space="preserve">(2005 </w:t>
      </w:r>
      <w:r w:rsidR="00432855">
        <w:rPr>
          <w:b/>
          <w:bCs/>
          <w:lang w:eastAsia="en-US"/>
        </w:rPr>
        <w:t>–</w:t>
      </w:r>
      <w:r w:rsidR="00A411D1">
        <w:rPr>
          <w:b/>
          <w:bCs/>
          <w:lang w:eastAsia="en-US"/>
        </w:rPr>
        <w:t xml:space="preserve"> 2007</w:t>
      </w:r>
      <w:r w:rsidR="00432855">
        <w:rPr>
          <w:b/>
          <w:bCs/>
          <w:lang w:eastAsia="en-US"/>
        </w:rPr>
        <w:t>)</w:t>
      </w:r>
    </w:p>
    <w:p w14:paraId="789E58C3" w14:textId="77777777" w:rsidR="00432855" w:rsidRPr="003F49BF" w:rsidRDefault="00432855" w:rsidP="00432855">
      <w:pPr>
        <w:pStyle w:val="Custombullets"/>
        <w:numPr>
          <w:ilvl w:val="3"/>
          <w:numId w:val="12"/>
        </w:numPr>
        <w:rPr>
          <w:lang w:eastAsia="en-US"/>
        </w:rPr>
      </w:pPr>
      <w:r w:rsidRPr="003F49BF">
        <w:rPr>
          <w:lang w:eastAsia="en-US"/>
        </w:rPr>
        <w:t>http://www.ikco.com/en/  Iran Khodro Co. Website English Version</w:t>
      </w:r>
    </w:p>
    <w:p w14:paraId="6DC03948" w14:textId="77777777" w:rsidR="00432855" w:rsidRPr="003F49BF" w:rsidRDefault="00432855" w:rsidP="00432855">
      <w:pPr>
        <w:pStyle w:val="Custombullets"/>
        <w:numPr>
          <w:ilvl w:val="3"/>
          <w:numId w:val="12"/>
        </w:numPr>
        <w:rPr>
          <w:lang w:eastAsia="en-US"/>
        </w:rPr>
      </w:pPr>
      <w:r w:rsidRPr="003F49BF">
        <w:rPr>
          <w:lang w:eastAsia="en-US"/>
        </w:rPr>
        <w:t>http://www.ikco.com/fa/  Iran Khodro Co. Website Persian Version</w:t>
      </w:r>
    </w:p>
    <w:p w14:paraId="02627685" w14:textId="77777777" w:rsidR="00432855" w:rsidRPr="003F49BF" w:rsidRDefault="00432855" w:rsidP="00432855">
      <w:pPr>
        <w:pStyle w:val="Custombullets"/>
        <w:numPr>
          <w:ilvl w:val="3"/>
          <w:numId w:val="12"/>
        </w:numPr>
        <w:rPr>
          <w:lang w:eastAsia="en-US"/>
        </w:rPr>
      </w:pPr>
      <w:r w:rsidRPr="003F49BF">
        <w:rPr>
          <w:lang w:eastAsia="en-US"/>
        </w:rPr>
        <w:t>http://www.ikcopress.com Iran Khodro Co. News Web Site</w:t>
      </w:r>
    </w:p>
    <w:p w14:paraId="16698D6F" w14:textId="77777777" w:rsidR="00432855" w:rsidRPr="003F49BF" w:rsidRDefault="00432855" w:rsidP="00432855">
      <w:pPr>
        <w:pStyle w:val="Custombullets"/>
        <w:numPr>
          <w:ilvl w:val="3"/>
          <w:numId w:val="12"/>
        </w:numPr>
        <w:rPr>
          <w:lang w:eastAsia="en-US"/>
        </w:rPr>
      </w:pPr>
      <w:r w:rsidRPr="003F49BF">
        <w:rPr>
          <w:lang w:eastAsia="en-US"/>
        </w:rPr>
        <w:t>http://saham.ikco.com Iran Khodro Co. Stocks Web Site</w:t>
      </w:r>
    </w:p>
    <w:p w14:paraId="102C09B3" w14:textId="680E9D38" w:rsidR="00D11593" w:rsidRDefault="00432855" w:rsidP="00432855">
      <w:pPr>
        <w:pStyle w:val="Custombullets"/>
        <w:numPr>
          <w:ilvl w:val="3"/>
          <w:numId w:val="12"/>
        </w:numPr>
        <w:rPr>
          <w:lang w:eastAsia="en-US"/>
        </w:rPr>
      </w:pPr>
      <w:r w:rsidRPr="003F49BF">
        <w:rPr>
          <w:lang w:eastAsia="en-US"/>
        </w:rPr>
        <w:t>http://Ikco-Club.ikco.com Iran Khodro Co. Fans Web Site</w:t>
      </w:r>
    </w:p>
    <w:p w14:paraId="13B249A9" w14:textId="10AC6973" w:rsidR="00AE1F50" w:rsidRPr="003A349D" w:rsidRDefault="00AE1F50" w:rsidP="00AE1F50">
      <w:pPr>
        <w:pStyle w:val="Custombullets"/>
        <w:numPr>
          <w:ilvl w:val="2"/>
          <w:numId w:val="12"/>
        </w:numPr>
        <w:rPr>
          <w:b/>
          <w:bCs/>
          <w:lang w:eastAsia="en-US"/>
        </w:rPr>
      </w:pPr>
      <w:r w:rsidRPr="003A349D">
        <w:rPr>
          <w:b/>
          <w:bCs/>
          <w:lang w:eastAsia="en-US"/>
        </w:rPr>
        <w:t>Internet Server Administrator and developer (IT Department)- (2001-2005)</w:t>
      </w:r>
    </w:p>
    <w:p w14:paraId="3A09C428" w14:textId="77777777" w:rsidR="00B42A4B" w:rsidRDefault="00B42A4B" w:rsidP="00B42A4B">
      <w:pPr>
        <w:pStyle w:val="Custombullets"/>
        <w:numPr>
          <w:ilvl w:val="3"/>
          <w:numId w:val="12"/>
        </w:numPr>
        <w:rPr>
          <w:lang w:eastAsia="en-US"/>
        </w:rPr>
      </w:pPr>
      <w:r>
        <w:rPr>
          <w:lang w:eastAsia="en-US"/>
        </w:rPr>
        <w:t>Automatic Install Shield for office automation application.(Install Shield Version 5.5)</w:t>
      </w:r>
    </w:p>
    <w:p w14:paraId="23B6F418" w14:textId="77777777" w:rsidR="00B42A4B" w:rsidRDefault="00B42A4B" w:rsidP="00B42A4B">
      <w:pPr>
        <w:pStyle w:val="Custombullets"/>
        <w:numPr>
          <w:ilvl w:val="3"/>
          <w:numId w:val="12"/>
        </w:numPr>
        <w:rPr>
          <w:lang w:eastAsia="en-US"/>
        </w:rPr>
      </w:pPr>
      <w:r>
        <w:rPr>
          <w:lang w:eastAsia="en-US"/>
        </w:rPr>
        <w:lastRenderedPageBreak/>
        <w:t>ADSI Report (VISUAL C – VISUAL BASIC) – A useful program which can report some information about Organization Units in ACTIVE DIRECTORY.</w:t>
      </w:r>
    </w:p>
    <w:p w14:paraId="3CBF1416" w14:textId="77777777" w:rsidR="00B42A4B" w:rsidRDefault="00B42A4B" w:rsidP="00B42A4B">
      <w:pPr>
        <w:pStyle w:val="Custombullets"/>
        <w:numPr>
          <w:ilvl w:val="3"/>
          <w:numId w:val="12"/>
        </w:numPr>
        <w:rPr>
          <w:lang w:eastAsia="en-US"/>
        </w:rPr>
      </w:pPr>
      <w:r>
        <w:rPr>
          <w:lang w:eastAsia="en-US"/>
        </w:rPr>
        <w:t>http://www.saham.ikco.com/ (ASP - SQL) this site is written for some people who are joined to TAAVONI KHAS in the IKCO group.</w:t>
      </w:r>
    </w:p>
    <w:p w14:paraId="097261E4" w14:textId="77777777" w:rsidR="00B42A4B" w:rsidRDefault="00B42A4B" w:rsidP="00B42A4B">
      <w:pPr>
        <w:pStyle w:val="Custombullets"/>
        <w:numPr>
          <w:ilvl w:val="3"/>
          <w:numId w:val="12"/>
        </w:numPr>
        <w:rPr>
          <w:lang w:eastAsia="en-US"/>
        </w:rPr>
      </w:pPr>
      <w:r>
        <w:rPr>
          <w:lang w:eastAsia="en-US"/>
        </w:rPr>
        <w:t>MULTI LINGUAL. (VISUAL C) – This program is a DLL file that is loaded with a VISUAL BASIC program (Some applications that work in the IKCO) and change the language as runtime in the project.</w:t>
      </w:r>
    </w:p>
    <w:p w14:paraId="04222FC3" w14:textId="77777777" w:rsidR="00B42A4B" w:rsidRDefault="00B42A4B" w:rsidP="00B42A4B">
      <w:pPr>
        <w:pStyle w:val="Custombullets"/>
        <w:numPr>
          <w:ilvl w:val="3"/>
          <w:numId w:val="12"/>
        </w:numPr>
        <w:rPr>
          <w:lang w:eastAsia="en-US"/>
        </w:rPr>
      </w:pPr>
      <w:r>
        <w:rPr>
          <w:lang w:eastAsia="en-US"/>
        </w:rPr>
        <w:t>PRINTER FARSI DOWNLOADER. (VISUAL C).</w:t>
      </w:r>
    </w:p>
    <w:p w14:paraId="2E8F0DB4" w14:textId="77777777" w:rsidR="00B42A4B" w:rsidRDefault="00B42A4B" w:rsidP="00B42A4B">
      <w:pPr>
        <w:pStyle w:val="Custombullets"/>
        <w:numPr>
          <w:ilvl w:val="3"/>
          <w:numId w:val="12"/>
        </w:numPr>
        <w:rPr>
          <w:lang w:eastAsia="en-US"/>
        </w:rPr>
      </w:pPr>
      <w:r>
        <w:rPr>
          <w:lang w:eastAsia="en-US"/>
        </w:rPr>
        <w:t>Making KDBFA.DLL (A Farsi DLL for making STANDARD multi lingual in win2000) (VISUAL C) a program that changed KDBFA.DLL in win2000 for making standard Farsi keyboard in win2000.</w:t>
      </w:r>
    </w:p>
    <w:p w14:paraId="41562C01" w14:textId="410D7F44" w:rsidR="00BE4CB2" w:rsidRPr="003F49BF" w:rsidRDefault="00B42A4B" w:rsidP="00B42A4B">
      <w:pPr>
        <w:pStyle w:val="Custombullets"/>
        <w:numPr>
          <w:ilvl w:val="3"/>
          <w:numId w:val="12"/>
        </w:numPr>
        <w:rPr>
          <w:lang w:eastAsia="en-US"/>
        </w:rPr>
      </w:pPr>
      <w:r>
        <w:rPr>
          <w:lang w:eastAsia="en-US"/>
        </w:rPr>
        <w:t>Writing some other programs witch we needed to have in IT. Such as “Web Stress Tools” this program has written with “Visual C” and it forces a Web site with bombing way. It sends many requests per second to a web site that tests its capability and flexibility.</w:t>
      </w:r>
    </w:p>
    <w:p w14:paraId="6F93607E" w14:textId="4E974474" w:rsidR="00C35125" w:rsidRPr="00B4060F" w:rsidRDefault="00C35125" w:rsidP="00C35125">
      <w:pPr>
        <w:pStyle w:val="Custombullets"/>
        <w:numPr>
          <w:ilvl w:val="1"/>
          <w:numId w:val="12"/>
        </w:numPr>
        <w:rPr>
          <w:b/>
          <w:bCs/>
          <w:lang w:eastAsia="en-US"/>
        </w:rPr>
      </w:pPr>
      <w:r w:rsidRPr="00B4060F">
        <w:rPr>
          <w:b/>
          <w:bCs/>
          <w:lang w:eastAsia="en-US"/>
        </w:rPr>
        <w:t>Outside Iran Khodro</w:t>
      </w:r>
    </w:p>
    <w:p w14:paraId="7189E7F7" w14:textId="119634DC" w:rsidR="00935E64" w:rsidRDefault="00935E64" w:rsidP="00935E64">
      <w:pPr>
        <w:pStyle w:val="Custombullets"/>
        <w:numPr>
          <w:ilvl w:val="2"/>
          <w:numId w:val="12"/>
        </w:numPr>
        <w:rPr>
          <w:lang w:eastAsia="en-US"/>
        </w:rPr>
      </w:pPr>
      <w:r>
        <w:rPr>
          <w:lang w:eastAsia="en-US"/>
        </w:rPr>
        <w:t>http://www.Diapars.IR (ASP.NET MVC Web site with SQL Server 2016 using OR Mappers – Entity Framework)</w:t>
      </w:r>
      <w:r w:rsidR="00935BB6">
        <w:rPr>
          <w:lang w:eastAsia="en-US"/>
        </w:rPr>
        <w:t xml:space="preserve"> - </w:t>
      </w:r>
      <w:r w:rsidR="00935BB6" w:rsidRPr="006B618A">
        <w:rPr>
          <w:b/>
          <w:bCs/>
          <w:lang w:eastAsia="en-US"/>
        </w:rPr>
        <w:t>2018</w:t>
      </w:r>
    </w:p>
    <w:p w14:paraId="5294D981" w14:textId="4C376655" w:rsidR="00935E64" w:rsidRDefault="00935E64" w:rsidP="00935E64">
      <w:pPr>
        <w:pStyle w:val="Custombullets"/>
        <w:numPr>
          <w:ilvl w:val="2"/>
          <w:numId w:val="12"/>
        </w:numPr>
        <w:rPr>
          <w:lang w:eastAsia="en-US"/>
        </w:rPr>
      </w:pPr>
      <w:r>
        <w:rPr>
          <w:lang w:eastAsia="en-US"/>
        </w:rPr>
        <w:t>http://www.Khanehsazi.IR (ASP.NET 4.5 and SQL Server 2012 – SharePoint Project Server 2010) Housing investment company's website affiliated to TAMIN EJTEMAIE (insurance company).</w:t>
      </w:r>
      <w:r w:rsidR="00E679F9">
        <w:rPr>
          <w:lang w:eastAsia="en-US"/>
        </w:rPr>
        <w:t xml:space="preserve"> - </w:t>
      </w:r>
      <w:r w:rsidR="00E679F9" w:rsidRPr="006B618A">
        <w:rPr>
          <w:b/>
          <w:bCs/>
          <w:lang w:eastAsia="en-US"/>
        </w:rPr>
        <w:t>2016</w:t>
      </w:r>
    </w:p>
    <w:p w14:paraId="1C29FE85" w14:textId="3F23B94F" w:rsidR="00935E64" w:rsidRPr="008C4E5B" w:rsidRDefault="00935E64" w:rsidP="00935E64">
      <w:pPr>
        <w:pStyle w:val="Custombullets"/>
        <w:numPr>
          <w:ilvl w:val="2"/>
          <w:numId w:val="12"/>
        </w:numPr>
        <w:rPr>
          <w:lang w:eastAsia="en-US"/>
        </w:rPr>
      </w:pPr>
      <w:r>
        <w:rPr>
          <w:lang w:eastAsia="en-US"/>
        </w:rPr>
        <w:t>http://www.tista.ir (ASP.NET 4.5 and SQL Server 2012) Interior decoration website.</w:t>
      </w:r>
      <w:r w:rsidR="00CC0D7D">
        <w:rPr>
          <w:lang w:eastAsia="en-US"/>
        </w:rPr>
        <w:t xml:space="preserve"> </w:t>
      </w:r>
      <w:r w:rsidR="008C4E5B">
        <w:rPr>
          <w:lang w:eastAsia="en-US"/>
        </w:rPr>
        <w:t>–</w:t>
      </w:r>
      <w:r w:rsidR="00CC0D7D">
        <w:rPr>
          <w:lang w:eastAsia="en-US"/>
        </w:rPr>
        <w:t xml:space="preserve"> </w:t>
      </w:r>
      <w:r w:rsidR="00CC0D7D" w:rsidRPr="006B618A">
        <w:rPr>
          <w:b/>
          <w:bCs/>
          <w:lang w:eastAsia="en-US"/>
        </w:rPr>
        <w:t>2015</w:t>
      </w:r>
    </w:p>
    <w:p w14:paraId="11D22F8E" w14:textId="615A4D80" w:rsidR="008C4E5B" w:rsidRDefault="008C4E5B" w:rsidP="00935E64">
      <w:pPr>
        <w:pStyle w:val="Custombullets"/>
        <w:numPr>
          <w:ilvl w:val="2"/>
          <w:numId w:val="12"/>
        </w:numPr>
        <w:rPr>
          <w:b/>
          <w:bCs/>
          <w:lang w:eastAsia="en-US"/>
        </w:rPr>
      </w:pPr>
      <w:r w:rsidRPr="008C4E5B">
        <w:rPr>
          <w:lang w:eastAsia="en-US"/>
        </w:rPr>
        <w:t>http://www.IKACO.Org Iran Khodro Ashgh Abad (One of Iran Khodro Co. Branches in Turkmenistan)</w:t>
      </w:r>
      <w:r w:rsidR="00A17A9F">
        <w:rPr>
          <w:lang w:eastAsia="en-US"/>
        </w:rPr>
        <w:t xml:space="preserve"> </w:t>
      </w:r>
      <w:r w:rsidR="00712F4B">
        <w:rPr>
          <w:lang w:eastAsia="en-US"/>
        </w:rPr>
        <w:t>–</w:t>
      </w:r>
      <w:r w:rsidR="00A17A9F">
        <w:rPr>
          <w:lang w:eastAsia="en-US"/>
        </w:rPr>
        <w:t xml:space="preserve"> </w:t>
      </w:r>
      <w:r w:rsidR="00A17A9F" w:rsidRPr="00A17A9F">
        <w:rPr>
          <w:b/>
          <w:bCs/>
          <w:lang w:eastAsia="en-US"/>
        </w:rPr>
        <w:t>2013</w:t>
      </w:r>
    </w:p>
    <w:p w14:paraId="07D7C34E" w14:textId="7177F3C2" w:rsidR="00712F4B" w:rsidRPr="00712F4B" w:rsidRDefault="00712F4B" w:rsidP="00712F4B">
      <w:pPr>
        <w:pStyle w:val="Custombullets"/>
        <w:numPr>
          <w:ilvl w:val="2"/>
          <w:numId w:val="12"/>
        </w:numPr>
        <w:rPr>
          <w:lang w:eastAsia="en-US"/>
        </w:rPr>
      </w:pPr>
      <w:r w:rsidRPr="00712F4B">
        <w:rPr>
          <w:lang w:eastAsia="en-US"/>
        </w:rPr>
        <w:t>Retrieve Yahoo ID (Advertisement Package – Yahoo Dictionary) (Visual C).</w:t>
      </w:r>
      <w:r w:rsidR="009A6A3F">
        <w:rPr>
          <w:lang w:eastAsia="en-US"/>
        </w:rPr>
        <w:t xml:space="preserve"> - </w:t>
      </w:r>
      <w:r w:rsidR="009A6A3F">
        <w:rPr>
          <w:b/>
          <w:bCs/>
          <w:lang w:eastAsia="en-US"/>
        </w:rPr>
        <w:t>Before 2013</w:t>
      </w:r>
    </w:p>
    <w:p w14:paraId="7B6C4A8B" w14:textId="4893A686" w:rsidR="00712F4B" w:rsidRPr="00712F4B" w:rsidRDefault="00712F4B" w:rsidP="009A6A3F">
      <w:pPr>
        <w:pStyle w:val="Custombullets"/>
        <w:numPr>
          <w:ilvl w:val="2"/>
          <w:numId w:val="12"/>
        </w:numPr>
        <w:rPr>
          <w:lang w:eastAsia="en-US"/>
        </w:rPr>
      </w:pPr>
      <w:r w:rsidRPr="00712F4B">
        <w:rPr>
          <w:lang w:eastAsia="en-US"/>
        </w:rPr>
        <w:t>Natas Program (Visual C). This program is a Socket program Level that it works to listen the packets that are coming or going trough network or Internet. With program you can focus to an IP and can find which packet is from IP and which information it has.</w:t>
      </w:r>
      <w:r w:rsidR="009A6A3F">
        <w:rPr>
          <w:lang w:eastAsia="en-US"/>
        </w:rPr>
        <w:t xml:space="preserve"> - </w:t>
      </w:r>
      <w:r w:rsidR="009A6A3F">
        <w:rPr>
          <w:b/>
          <w:bCs/>
          <w:lang w:eastAsia="en-US"/>
        </w:rPr>
        <w:t>Before 2013</w:t>
      </w:r>
    </w:p>
    <w:p w14:paraId="0474B414" w14:textId="6CA24DFA" w:rsidR="00712F4B" w:rsidRPr="00712F4B" w:rsidRDefault="00712F4B" w:rsidP="00712F4B">
      <w:pPr>
        <w:pStyle w:val="Custombullets"/>
        <w:numPr>
          <w:ilvl w:val="2"/>
          <w:numId w:val="12"/>
        </w:numPr>
        <w:rPr>
          <w:lang w:eastAsia="en-US"/>
        </w:rPr>
      </w:pPr>
      <w:r w:rsidRPr="00712F4B">
        <w:rPr>
          <w:lang w:eastAsia="en-US"/>
        </w:rPr>
        <w:t>http://www.nickcarpet.com/ it is a site for rug sale and has written with asp.</w:t>
      </w:r>
      <w:r w:rsidR="009A6A3F" w:rsidRPr="009A6A3F">
        <w:rPr>
          <w:lang w:eastAsia="en-US"/>
        </w:rPr>
        <w:t xml:space="preserve"> </w:t>
      </w:r>
      <w:r w:rsidR="009A6A3F">
        <w:rPr>
          <w:lang w:eastAsia="en-US"/>
        </w:rPr>
        <w:t xml:space="preserve">- </w:t>
      </w:r>
      <w:r w:rsidR="009A6A3F">
        <w:rPr>
          <w:b/>
          <w:bCs/>
          <w:lang w:eastAsia="en-US"/>
        </w:rPr>
        <w:t>Before 2013</w:t>
      </w:r>
    </w:p>
    <w:p w14:paraId="0C2D273B" w14:textId="087768D5" w:rsidR="00712F4B" w:rsidRPr="00712F4B" w:rsidRDefault="00712F4B" w:rsidP="00712F4B">
      <w:pPr>
        <w:pStyle w:val="Custombullets"/>
        <w:numPr>
          <w:ilvl w:val="2"/>
          <w:numId w:val="12"/>
        </w:numPr>
        <w:rPr>
          <w:lang w:eastAsia="en-US"/>
        </w:rPr>
      </w:pPr>
      <w:r w:rsidRPr="00712F4B">
        <w:rPr>
          <w:lang w:eastAsia="en-US"/>
        </w:rPr>
        <w:t>http://www.nicico.net/ (ASP) MESS SARCHESHMEH Co in KERMAN.</w:t>
      </w:r>
      <w:r w:rsidR="009A6A3F" w:rsidRPr="009A6A3F">
        <w:rPr>
          <w:lang w:eastAsia="en-US"/>
        </w:rPr>
        <w:t xml:space="preserve"> </w:t>
      </w:r>
      <w:r w:rsidR="009A6A3F">
        <w:rPr>
          <w:lang w:eastAsia="en-US"/>
        </w:rPr>
        <w:t xml:space="preserve">- </w:t>
      </w:r>
      <w:r w:rsidR="009A6A3F">
        <w:rPr>
          <w:b/>
          <w:bCs/>
          <w:lang w:eastAsia="en-US"/>
        </w:rPr>
        <w:t>Before 2013</w:t>
      </w:r>
    </w:p>
    <w:p w14:paraId="3B46AC3F" w14:textId="01903804" w:rsidR="00712F4B" w:rsidRPr="00712F4B" w:rsidRDefault="00712F4B" w:rsidP="00712F4B">
      <w:pPr>
        <w:pStyle w:val="Custombullets"/>
        <w:numPr>
          <w:ilvl w:val="2"/>
          <w:numId w:val="12"/>
        </w:numPr>
        <w:rPr>
          <w:lang w:eastAsia="en-US"/>
        </w:rPr>
      </w:pPr>
      <w:r w:rsidRPr="00712F4B">
        <w:rPr>
          <w:lang w:eastAsia="en-US"/>
        </w:rPr>
        <w:t>Web Search Engine (Visual C &amp; CGI). This is a program that works trough Internet and search the categories, which you want to search. It uses GOOGLE search engine. http://www.adsdot.net/ this site uses of this search engine for itself.</w:t>
      </w:r>
      <w:r w:rsidR="009A6A3F" w:rsidRPr="009A6A3F">
        <w:rPr>
          <w:lang w:eastAsia="en-US"/>
        </w:rPr>
        <w:t xml:space="preserve"> </w:t>
      </w:r>
      <w:r w:rsidR="009A6A3F">
        <w:rPr>
          <w:lang w:eastAsia="en-US"/>
        </w:rPr>
        <w:t xml:space="preserve">- </w:t>
      </w:r>
      <w:r w:rsidR="009A6A3F">
        <w:rPr>
          <w:b/>
          <w:bCs/>
          <w:lang w:eastAsia="en-US"/>
        </w:rPr>
        <w:t>Before 2013</w:t>
      </w:r>
    </w:p>
    <w:p w14:paraId="214AAE00" w14:textId="641D6D6B" w:rsidR="00712F4B" w:rsidRPr="00712F4B" w:rsidRDefault="00712F4B" w:rsidP="00712F4B">
      <w:pPr>
        <w:pStyle w:val="Custombullets"/>
        <w:numPr>
          <w:ilvl w:val="2"/>
          <w:numId w:val="12"/>
        </w:numPr>
        <w:rPr>
          <w:lang w:eastAsia="en-US"/>
        </w:rPr>
      </w:pPr>
      <w:r w:rsidRPr="00712F4B">
        <w:rPr>
          <w:lang w:eastAsia="en-US"/>
        </w:rPr>
        <w:t>Application Search Engine for web (Visual C). This application works to search Internet as an application without using Browsers and lists the result URLs to use.</w:t>
      </w:r>
      <w:r w:rsidR="009A6A3F" w:rsidRPr="009A6A3F">
        <w:rPr>
          <w:lang w:eastAsia="en-US"/>
        </w:rPr>
        <w:t xml:space="preserve"> </w:t>
      </w:r>
      <w:r w:rsidR="009A6A3F">
        <w:rPr>
          <w:lang w:eastAsia="en-US"/>
        </w:rPr>
        <w:t xml:space="preserve">- </w:t>
      </w:r>
      <w:r w:rsidR="009A6A3F">
        <w:rPr>
          <w:b/>
          <w:bCs/>
          <w:lang w:eastAsia="en-US"/>
        </w:rPr>
        <w:t>Before 2013</w:t>
      </w:r>
    </w:p>
    <w:p w14:paraId="1B933EAF" w14:textId="55353DA5" w:rsidR="00712F4B" w:rsidRPr="008D2D34" w:rsidRDefault="00712F4B" w:rsidP="00712F4B">
      <w:pPr>
        <w:pStyle w:val="Custombullets"/>
        <w:numPr>
          <w:ilvl w:val="2"/>
          <w:numId w:val="12"/>
        </w:numPr>
        <w:rPr>
          <w:lang w:eastAsia="en-US"/>
        </w:rPr>
      </w:pPr>
      <w:r w:rsidRPr="00712F4B">
        <w:rPr>
          <w:lang w:eastAsia="en-US"/>
        </w:rPr>
        <w:t>http://www.sayyarehtourist.com/ this is a web site with ASP and some professional JavaScript. It has written for a travel agency in Tehran.</w:t>
      </w:r>
      <w:r w:rsidR="009A6A3F" w:rsidRPr="009A6A3F">
        <w:rPr>
          <w:lang w:eastAsia="en-US"/>
        </w:rPr>
        <w:t xml:space="preserve"> </w:t>
      </w:r>
      <w:r w:rsidR="009A6A3F">
        <w:rPr>
          <w:lang w:eastAsia="en-US"/>
        </w:rPr>
        <w:t xml:space="preserve">- </w:t>
      </w:r>
      <w:r w:rsidR="009A6A3F">
        <w:rPr>
          <w:b/>
          <w:bCs/>
          <w:lang w:eastAsia="en-US"/>
        </w:rPr>
        <w:t>Before 2013</w:t>
      </w:r>
    </w:p>
    <w:p w14:paraId="768AC625" w14:textId="2506E3D1" w:rsidR="008D2D34" w:rsidRPr="0041685E" w:rsidRDefault="008D2D34" w:rsidP="00712F4B">
      <w:pPr>
        <w:pStyle w:val="Custombullets"/>
        <w:numPr>
          <w:ilvl w:val="2"/>
          <w:numId w:val="12"/>
        </w:numPr>
        <w:rPr>
          <w:lang w:eastAsia="en-US"/>
        </w:rPr>
      </w:pPr>
      <w:r w:rsidRPr="008D2D34">
        <w:rPr>
          <w:lang w:eastAsia="en-US"/>
        </w:rPr>
        <w:t xml:space="preserve">First Book Company Developer - Map Management and Map Implementation on First Book Website </w:t>
      </w:r>
      <w:r w:rsidRPr="00FF7160">
        <w:rPr>
          <w:b/>
          <w:bCs/>
          <w:lang w:eastAsia="en-US"/>
        </w:rPr>
        <w:t>(2003 - 2005)</w:t>
      </w:r>
    </w:p>
    <w:p w14:paraId="145E9116" w14:textId="78619993" w:rsidR="0041685E" w:rsidRDefault="0041685E" w:rsidP="00712F4B">
      <w:pPr>
        <w:pStyle w:val="Custombullets"/>
        <w:numPr>
          <w:ilvl w:val="2"/>
          <w:numId w:val="12"/>
        </w:numPr>
        <w:rPr>
          <w:lang w:eastAsia="en-US"/>
        </w:rPr>
      </w:pPr>
      <w:r w:rsidRPr="0041685E">
        <w:rPr>
          <w:lang w:eastAsia="en-US"/>
        </w:rPr>
        <w:t xml:space="preserve">Navy Forest Command Hearing Systems Programmer </w:t>
      </w:r>
      <w:r w:rsidRPr="0041685E">
        <w:rPr>
          <w:b/>
          <w:bCs/>
          <w:lang w:eastAsia="en-US"/>
        </w:rPr>
        <w:t>(2003 - 2005)</w:t>
      </w:r>
    </w:p>
    <w:p w14:paraId="4C3BC461" w14:textId="07D20103" w:rsidR="00726B7D" w:rsidRDefault="00726B7D" w:rsidP="00712F4B">
      <w:pPr>
        <w:pStyle w:val="Custombullets"/>
        <w:numPr>
          <w:ilvl w:val="2"/>
          <w:numId w:val="12"/>
        </w:numPr>
        <w:rPr>
          <w:b/>
          <w:bCs/>
          <w:lang w:eastAsia="en-US"/>
        </w:rPr>
      </w:pPr>
      <w:r w:rsidRPr="00726B7D">
        <w:rPr>
          <w:b/>
          <w:bCs/>
          <w:lang w:eastAsia="en-US"/>
        </w:rPr>
        <w:t xml:space="preserve">Professional programmer and Developer, </w:t>
      </w:r>
      <w:hyperlink r:id="rId14" w:history="1">
        <w:r w:rsidRPr="00ED5352">
          <w:rPr>
            <w:rStyle w:val="Hyperlink"/>
            <w:b/>
            <w:bCs/>
            <w:lang w:eastAsia="en-US"/>
          </w:rPr>
          <w:t>Creative Digital Technology</w:t>
        </w:r>
      </w:hyperlink>
      <w:r w:rsidR="005023A5">
        <w:rPr>
          <w:b/>
          <w:bCs/>
          <w:lang w:eastAsia="en-US"/>
        </w:rPr>
        <w:t xml:space="preserve"> – (1998-2001)</w:t>
      </w:r>
    </w:p>
    <w:p w14:paraId="771FF58C" w14:textId="77777777" w:rsidR="00726B7D" w:rsidRPr="00726B7D" w:rsidRDefault="00726B7D" w:rsidP="00726B7D">
      <w:pPr>
        <w:pStyle w:val="Custombullets"/>
        <w:numPr>
          <w:ilvl w:val="3"/>
          <w:numId w:val="12"/>
        </w:numPr>
        <w:rPr>
          <w:lang w:eastAsia="en-US"/>
        </w:rPr>
      </w:pPr>
      <w:r w:rsidRPr="00726B7D">
        <w:rPr>
          <w:lang w:eastAsia="en-US"/>
        </w:rPr>
        <w:t>OCV Client application with Visual C++6. A socket programming to connect to an</w:t>
      </w:r>
    </w:p>
    <w:p w14:paraId="201BE98F" w14:textId="77777777" w:rsidR="00726B7D" w:rsidRPr="00726B7D" w:rsidRDefault="00726B7D" w:rsidP="00726B7D">
      <w:pPr>
        <w:pStyle w:val="Custombullets"/>
        <w:numPr>
          <w:ilvl w:val="3"/>
          <w:numId w:val="12"/>
        </w:numPr>
        <w:rPr>
          <w:lang w:eastAsia="en-US"/>
        </w:rPr>
      </w:pPr>
      <w:r w:rsidRPr="00726B7D">
        <w:rPr>
          <w:lang w:eastAsia="en-US"/>
        </w:rPr>
        <w:t>OCV server which it’s a server for bank processing. Ocv is an application to connect to banks and do bank processes. This program is used in background of ACTIVE PAYMENT and MINI ACTIVEPAYMENT. For doing payments.</w:t>
      </w:r>
    </w:p>
    <w:p w14:paraId="69DBC36D" w14:textId="77777777" w:rsidR="00726B7D" w:rsidRPr="00726B7D" w:rsidRDefault="00726B7D" w:rsidP="00726B7D">
      <w:pPr>
        <w:pStyle w:val="Custombullets"/>
        <w:numPr>
          <w:ilvl w:val="3"/>
          <w:numId w:val="12"/>
        </w:numPr>
        <w:rPr>
          <w:lang w:eastAsia="en-US"/>
        </w:rPr>
      </w:pPr>
      <w:r w:rsidRPr="00726B7D">
        <w:rPr>
          <w:lang w:eastAsia="en-US"/>
        </w:rPr>
        <w:t>WAPPilot (Software for sales on Internet by mobile)</w:t>
      </w:r>
    </w:p>
    <w:p w14:paraId="2EE51A72" w14:textId="77777777" w:rsidR="00726B7D" w:rsidRPr="00726B7D" w:rsidRDefault="00726B7D" w:rsidP="00726B7D">
      <w:pPr>
        <w:pStyle w:val="Custombullets"/>
        <w:numPr>
          <w:ilvl w:val="3"/>
          <w:numId w:val="12"/>
        </w:numPr>
        <w:rPr>
          <w:lang w:eastAsia="en-US"/>
        </w:rPr>
      </w:pPr>
      <w:r w:rsidRPr="00726B7D">
        <w:rPr>
          <w:lang w:eastAsia="en-US"/>
        </w:rPr>
        <w:t>Making Install shield program for WapPilot with install shield 5.5. (Contains some Dll files for changing some options of IIS and stop and starting some services in service manager With Visual C++6)</w:t>
      </w:r>
    </w:p>
    <w:p w14:paraId="263445D5" w14:textId="77777777" w:rsidR="00726B7D" w:rsidRPr="00726B7D" w:rsidRDefault="00726B7D" w:rsidP="00726B7D">
      <w:pPr>
        <w:pStyle w:val="Custombullets"/>
        <w:numPr>
          <w:ilvl w:val="3"/>
          <w:numId w:val="12"/>
        </w:numPr>
        <w:rPr>
          <w:lang w:eastAsia="en-US"/>
        </w:rPr>
      </w:pPr>
      <w:r w:rsidRPr="00726B7D">
        <w:rPr>
          <w:lang w:eastAsia="en-US"/>
        </w:rPr>
        <w:t xml:space="preserve">SPA (Secure Payment Application) with Visual C++6. An intelligent program for sensing some merchant information fields in html pages for doing payments in </w:t>
      </w:r>
      <w:r w:rsidRPr="00726B7D">
        <w:rPr>
          <w:lang w:eastAsia="en-US"/>
        </w:rPr>
        <w:lastRenderedPageBreak/>
        <w:t>internet. This program was added to IFP (Intelligent form Population) with Borland C5.5. IFP is a program to fill application forms of customers in shops or some other where to filling automatically.</w:t>
      </w:r>
    </w:p>
    <w:p w14:paraId="3E67BB9E" w14:textId="77777777" w:rsidR="00726B7D" w:rsidRPr="00726B7D" w:rsidRDefault="00726B7D" w:rsidP="00726B7D">
      <w:pPr>
        <w:pStyle w:val="Custombullets"/>
        <w:numPr>
          <w:ilvl w:val="3"/>
          <w:numId w:val="12"/>
        </w:numPr>
        <w:rPr>
          <w:lang w:eastAsia="en-US"/>
        </w:rPr>
      </w:pPr>
      <w:r w:rsidRPr="00726B7D">
        <w:rPr>
          <w:lang w:eastAsia="en-US"/>
        </w:rPr>
        <w:t>SSL.DLL (as a “SIMPLE DLL” and a “COM OBJECT DLL”) With Visual C++6. These dlls was used for a program whose name was ACTIVE AGENT. For connecting to Internet with all protocols support and intelligently find some product for purchasing and do payment automatically. Active Payment™ for eCCH (The future of global payment processing)</w:t>
      </w:r>
    </w:p>
    <w:p w14:paraId="2C9581EE" w14:textId="77777777" w:rsidR="00726B7D" w:rsidRPr="00726B7D" w:rsidRDefault="00726B7D" w:rsidP="00726B7D">
      <w:pPr>
        <w:pStyle w:val="Custombullets"/>
        <w:numPr>
          <w:ilvl w:val="3"/>
          <w:numId w:val="12"/>
        </w:numPr>
        <w:rPr>
          <w:lang w:eastAsia="en-US"/>
        </w:rPr>
      </w:pPr>
      <w:r w:rsidRPr="00726B7D">
        <w:rPr>
          <w:lang w:eastAsia="en-US"/>
        </w:rPr>
        <w:t>DOC2HTML with Visual Basic. This program was written for converting word documents to html pages.</w:t>
      </w:r>
    </w:p>
    <w:p w14:paraId="7EA63FA7" w14:textId="77777777" w:rsidR="00726B7D" w:rsidRPr="00726B7D" w:rsidRDefault="00726B7D" w:rsidP="00726B7D">
      <w:pPr>
        <w:pStyle w:val="Custombullets"/>
        <w:numPr>
          <w:ilvl w:val="3"/>
          <w:numId w:val="12"/>
        </w:numPr>
        <w:rPr>
          <w:lang w:eastAsia="en-US"/>
        </w:rPr>
      </w:pPr>
      <w:r w:rsidRPr="00726B7D">
        <w:rPr>
          <w:lang w:eastAsia="en-US"/>
        </w:rPr>
        <w:t>http://www.aroos.com/ with ASP and SQL. it is a site for mach making in Internet for Iranians living in USA specially in loss angels. (This program has written PERSIAN DOT COM Co. (http://www.persian.com/)).</w:t>
      </w:r>
    </w:p>
    <w:p w14:paraId="4AE4F2B6" w14:textId="77777777" w:rsidR="00726B7D" w:rsidRPr="00726B7D" w:rsidRDefault="00726B7D" w:rsidP="00726B7D">
      <w:pPr>
        <w:pStyle w:val="Custombullets"/>
        <w:numPr>
          <w:ilvl w:val="3"/>
          <w:numId w:val="12"/>
        </w:numPr>
        <w:rPr>
          <w:lang w:eastAsia="en-US"/>
        </w:rPr>
      </w:pPr>
      <w:r w:rsidRPr="00726B7D">
        <w:rPr>
          <w:lang w:eastAsia="en-US"/>
        </w:rPr>
        <w:t>ACTIVE PAYMENT with NETCOMMERCE. A big site and is a good place for merchants and banks for purchasing things or doing payments.</w:t>
      </w:r>
    </w:p>
    <w:p w14:paraId="4C40127F" w14:textId="77777777" w:rsidR="00726B7D" w:rsidRPr="00726B7D" w:rsidRDefault="00726B7D" w:rsidP="00726B7D">
      <w:pPr>
        <w:pStyle w:val="Custombullets"/>
        <w:numPr>
          <w:ilvl w:val="3"/>
          <w:numId w:val="12"/>
        </w:numPr>
        <w:rPr>
          <w:lang w:eastAsia="en-US"/>
        </w:rPr>
      </w:pPr>
      <w:r w:rsidRPr="00726B7D">
        <w:rPr>
          <w:lang w:eastAsia="en-US"/>
        </w:rPr>
        <w:t>MAGIC CARD. With VISUAL BASIC. This program is used for a special PRINTER for printing to personal cards. Or license cards.</w:t>
      </w:r>
    </w:p>
    <w:p w14:paraId="51127EEF" w14:textId="77777777" w:rsidR="00726B7D" w:rsidRPr="00726B7D" w:rsidRDefault="00726B7D" w:rsidP="00726B7D">
      <w:pPr>
        <w:pStyle w:val="Custombullets"/>
        <w:numPr>
          <w:ilvl w:val="3"/>
          <w:numId w:val="12"/>
        </w:numPr>
        <w:rPr>
          <w:lang w:eastAsia="en-US"/>
        </w:rPr>
      </w:pPr>
      <w:r w:rsidRPr="00726B7D">
        <w:rPr>
          <w:lang w:eastAsia="en-US"/>
        </w:rPr>
        <w:t>IFP (Intelligent Form Population) with Borland C5.5.</w:t>
      </w:r>
    </w:p>
    <w:p w14:paraId="4D9C66C6" w14:textId="77777777" w:rsidR="00726B7D" w:rsidRPr="00726B7D" w:rsidRDefault="00726B7D" w:rsidP="00726B7D">
      <w:pPr>
        <w:pStyle w:val="Custombullets"/>
        <w:numPr>
          <w:ilvl w:val="3"/>
          <w:numId w:val="12"/>
        </w:numPr>
        <w:rPr>
          <w:lang w:eastAsia="en-US"/>
        </w:rPr>
      </w:pPr>
      <w:r w:rsidRPr="00726B7D">
        <w:rPr>
          <w:lang w:eastAsia="en-US"/>
        </w:rPr>
        <w:t>Hack Programming with DHtml, Visual C++6.</w:t>
      </w:r>
    </w:p>
    <w:p w14:paraId="041F8C81" w14:textId="77777777" w:rsidR="00726B7D" w:rsidRPr="00726B7D" w:rsidRDefault="00726B7D" w:rsidP="00726B7D">
      <w:pPr>
        <w:pStyle w:val="Custombullets"/>
        <w:numPr>
          <w:ilvl w:val="3"/>
          <w:numId w:val="12"/>
        </w:numPr>
        <w:rPr>
          <w:lang w:eastAsia="en-US"/>
        </w:rPr>
      </w:pPr>
      <w:r w:rsidRPr="00726B7D">
        <w:rPr>
          <w:lang w:eastAsia="en-US"/>
        </w:rPr>
        <w:t>More Information about projects: http://www.creative.com.au/ and</w:t>
      </w:r>
    </w:p>
    <w:p w14:paraId="52A1C142" w14:textId="4F12B185" w:rsidR="00726B7D" w:rsidRDefault="002F4ACD" w:rsidP="00726B7D">
      <w:pPr>
        <w:pStyle w:val="Custombullets"/>
        <w:numPr>
          <w:ilvl w:val="3"/>
          <w:numId w:val="12"/>
        </w:numPr>
        <w:rPr>
          <w:lang w:eastAsia="en-US"/>
        </w:rPr>
      </w:pPr>
      <w:hyperlink r:id="rId15" w:history="1">
        <w:r w:rsidR="00324178" w:rsidRPr="005E4970">
          <w:rPr>
            <w:rStyle w:val="Hyperlink"/>
            <w:lang w:eastAsia="en-US"/>
          </w:rPr>
          <w:t>http://www.gpayments.com/</w:t>
        </w:r>
      </w:hyperlink>
    </w:p>
    <w:p w14:paraId="1B565B41" w14:textId="334BC43D" w:rsidR="00324178" w:rsidRDefault="00324178" w:rsidP="007062A2">
      <w:pPr>
        <w:pStyle w:val="Custombullets"/>
        <w:numPr>
          <w:ilvl w:val="2"/>
          <w:numId w:val="12"/>
        </w:numPr>
        <w:rPr>
          <w:b/>
          <w:bCs/>
          <w:lang w:eastAsia="en-US"/>
        </w:rPr>
      </w:pPr>
      <w:r w:rsidRPr="00324178">
        <w:rPr>
          <w:b/>
          <w:bCs/>
          <w:lang w:eastAsia="en-US"/>
        </w:rPr>
        <w:t xml:space="preserve">Dastan system behineh Tehran (Software Company). </w:t>
      </w:r>
      <w:r w:rsidRPr="007062A2">
        <w:rPr>
          <w:b/>
          <w:bCs/>
          <w:lang w:eastAsia="en-US"/>
        </w:rPr>
        <w:t>Tehran, Iran. (1997-1999)</w:t>
      </w:r>
    </w:p>
    <w:p w14:paraId="25347B1A" w14:textId="77777777" w:rsidR="00491C9C" w:rsidRDefault="00491C9C" w:rsidP="00491C9C">
      <w:pPr>
        <w:pStyle w:val="ListParagraph"/>
        <w:numPr>
          <w:ilvl w:val="3"/>
          <w:numId w:val="12"/>
        </w:numPr>
        <w:rPr>
          <w:rFonts w:eastAsia="Times New Roman"/>
        </w:rPr>
      </w:pPr>
      <w:r>
        <w:t>Software design and implementation for financial systems with C, Pascal, Delphi. FoxPro.</w:t>
      </w:r>
    </w:p>
    <w:p w14:paraId="3BDA5EA8" w14:textId="2EAFA5AB" w:rsidR="00F021E3" w:rsidRPr="008E5ADF" w:rsidRDefault="00F021E3" w:rsidP="00F021E3">
      <w:pPr>
        <w:pStyle w:val="ListParagraph"/>
        <w:numPr>
          <w:ilvl w:val="0"/>
          <w:numId w:val="14"/>
        </w:numPr>
        <w:rPr>
          <w:b/>
          <w:bCs/>
          <w:lang w:eastAsia="en-US"/>
        </w:rPr>
      </w:pPr>
      <w:r w:rsidRPr="008E5ADF">
        <w:rPr>
          <w:b/>
          <w:bCs/>
          <w:lang w:eastAsia="en-US"/>
        </w:rPr>
        <w:t>IT and Administration</w:t>
      </w:r>
    </w:p>
    <w:p w14:paraId="1D067A9D" w14:textId="2DBFD32E" w:rsidR="00782E9F" w:rsidRPr="00E44729" w:rsidRDefault="00782E9F" w:rsidP="00782E9F">
      <w:pPr>
        <w:pStyle w:val="Custombullets"/>
        <w:numPr>
          <w:ilvl w:val="1"/>
          <w:numId w:val="14"/>
        </w:numPr>
        <w:rPr>
          <w:b/>
          <w:bCs/>
          <w:lang w:eastAsia="en-US"/>
        </w:rPr>
      </w:pPr>
      <w:r w:rsidRPr="00E44729">
        <w:rPr>
          <w:b/>
          <w:bCs/>
          <w:lang w:eastAsia="en-US"/>
        </w:rPr>
        <w:t>Inside Iran Khodro.</w:t>
      </w:r>
    </w:p>
    <w:p w14:paraId="331562DB" w14:textId="7921BD97" w:rsidR="0045261A" w:rsidRPr="00361FC5" w:rsidRDefault="0045261A" w:rsidP="0045261A">
      <w:pPr>
        <w:pStyle w:val="Custombullets"/>
        <w:numPr>
          <w:ilvl w:val="2"/>
          <w:numId w:val="14"/>
        </w:numPr>
        <w:rPr>
          <w:b/>
          <w:bCs/>
          <w:lang w:eastAsia="en-US"/>
        </w:rPr>
      </w:pPr>
      <w:r w:rsidRPr="00361FC5">
        <w:rPr>
          <w:b/>
          <w:bCs/>
          <w:lang w:eastAsia="en-US"/>
        </w:rPr>
        <w:t>MS in information technology. (Master IT Department – Security Dept.)</w:t>
      </w:r>
      <w:r w:rsidR="008F437E" w:rsidRPr="00361FC5">
        <w:rPr>
          <w:b/>
          <w:bCs/>
          <w:lang w:eastAsia="en-US"/>
        </w:rPr>
        <w:t>-</w:t>
      </w:r>
      <w:r w:rsidRPr="00361FC5">
        <w:rPr>
          <w:b/>
          <w:bCs/>
          <w:lang w:eastAsia="en-US"/>
        </w:rPr>
        <w:t>(Feb2017-present)</w:t>
      </w:r>
    </w:p>
    <w:p w14:paraId="3229A887" w14:textId="10236062" w:rsidR="0045261A" w:rsidRDefault="0045261A" w:rsidP="0045261A">
      <w:pPr>
        <w:pStyle w:val="Custombullets"/>
        <w:numPr>
          <w:ilvl w:val="3"/>
          <w:numId w:val="14"/>
        </w:numPr>
        <w:rPr>
          <w:lang w:eastAsia="en-US"/>
        </w:rPr>
      </w:pPr>
      <w:r w:rsidRPr="0045261A">
        <w:rPr>
          <w:lang w:eastAsia="en-US"/>
        </w:rPr>
        <w:t>Manage, Design, implementation, ELK (Elastic Search, Logstash, Kibana) topology for analyzing log data in web servers.</w:t>
      </w:r>
    </w:p>
    <w:p w14:paraId="383559DB" w14:textId="10EE834C" w:rsidR="0045261A" w:rsidRDefault="0045261A" w:rsidP="0045261A">
      <w:pPr>
        <w:pStyle w:val="Custombullets"/>
        <w:numPr>
          <w:ilvl w:val="3"/>
          <w:numId w:val="14"/>
        </w:numPr>
        <w:rPr>
          <w:lang w:eastAsia="en-US"/>
        </w:rPr>
      </w:pPr>
      <w:r w:rsidRPr="0045261A">
        <w:rPr>
          <w:lang w:eastAsia="en-US"/>
        </w:rPr>
        <w:t>Manage, Design, implementation, Nessus Server for analyzing network vulnerabilities.</w:t>
      </w:r>
    </w:p>
    <w:p w14:paraId="292FA70B" w14:textId="56BDB106" w:rsidR="00DB633D" w:rsidRDefault="00DB633D" w:rsidP="00DB633D">
      <w:pPr>
        <w:pStyle w:val="Custombullets"/>
        <w:numPr>
          <w:ilvl w:val="2"/>
          <w:numId w:val="14"/>
        </w:numPr>
        <w:rPr>
          <w:b/>
          <w:bCs/>
          <w:lang w:eastAsia="en-US"/>
        </w:rPr>
      </w:pPr>
      <w:r w:rsidRPr="00DB633D">
        <w:rPr>
          <w:b/>
          <w:bCs/>
          <w:lang w:eastAsia="en-US"/>
        </w:rPr>
        <w:t>MS in Information Technology. (Master IT Department)</w:t>
      </w:r>
      <w:r>
        <w:rPr>
          <w:b/>
          <w:bCs/>
          <w:lang w:eastAsia="en-US"/>
        </w:rPr>
        <w:t>-</w:t>
      </w:r>
      <w:r w:rsidRPr="00DB633D">
        <w:rPr>
          <w:b/>
          <w:bCs/>
          <w:lang w:eastAsia="en-US"/>
        </w:rPr>
        <w:t>(2013 - Feb2017)</w:t>
      </w:r>
    </w:p>
    <w:p w14:paraId="1145A543" w14:textId="77777777" w:rsidR="008B2310" w:rsidRPr="008B2310" w:rsidRDefault="008B2310" w:rsidP="008B2310">
      <w:pPr>
        <w:pStyle w:val="Custombullets"/>
        <w:numPr>
          <w:ilvl w:val="3"/>
          <w:numId w:val="12"/>
        </w:numPr>
      </w:pPr>
      <w:r w:rsidRPr="008B2310">
        <w:t>DR (Disaster Recovery) Approved Project</w:t>
      </w:r>
    </w:p>
    <w:p w14:paraId="37E1C61E" w14:textId="0D2183BF" w:rsidR="008B2310" w:rsidRPr="008B2310" w:rsidRDefault="008B2310" w:rsidP="008B2310">
      <w:pPr>
        <w:pStyle w:val="Custombullets"/>
        <w:numPr>
          <w:ilvl w:val="3"/>
          <w:numId w:val="12"/>
        </w:numPr>
      </w:pPr>
      <w:r w:rsidRPr="008B2310">
        <w:t xml:space="preserve">Web Farm (Infrastructure for All Group Intranet and Internet Websites) 2014 - </w:t>
      </w:r>
      <w:r>
        <w:t>201</w:t>
      </w:r>
      <w:r w:rsidR="00E0381C">
        <w:t>8</w:t>
      </w:r>
      <w:r w:rsidRPr="008B2310">
        <w:t xml:space="preserve"> - Implementation Phases (Operational - Test - Identification and Research)</w:t>
      </w:r>
    </w:p>
    <w:p w14:paraId="463D0706" w14:textId="6B7A5160" w:rsidR="008B2310" w:rsidRPr="008B2310" w:rsidRDefault="008B2310" w:rsidP="008B2310">
      <w:pPr>
        <w:pStyle w:val="Custombullets"/>
        <w:numPr>
          <w:ilvl w:val="3"/>
          <w:numId w:val="12"/>
        </w:numPr>
      </w:pPr>
      <w:r w:rsidRPr="008B2310">
        <w:t>Study and research on Web Farm architecture and its required equipment such as hardware load balancer and software and WAF (Web Application Firewall)</w:t>
      </w:r>
    </w:p>
    <w:p w14:paraId="34EA0922" w14:textId="77777777" w:rsidR="00CB5DA4" w:rsidRPr="00CB5DA4" w:rsidRDefault="00CB5DA4" w:rsidP="00B1320C">
      <w:pPr>
        <w:pStyle w:val="Custombullets"/>
        <w:numPr>
          <w:ilvl w:val="3"/>
          <w:numId w:val="12"/>
        </w:numPr>
      </w:pPr>
      <w:r w:rsidRPr="00CB5DA4">
        <w:t>SharePoint 2016 Administration: Central Administration, SharePoint Farm Topology</w:t>
      </w:r>
    </w:p>
    <w:p w14:paraId="116D292F" w14:textId="77777777" w:rsidR="00CB5DA4" w:rsidRPr="00CB5DA4" w:rsidRDefault="00CB5DA4" w:rsidP="00B1320C">
      <w:pPr>
        <w:pStyle w:val="Custombullets"/>
        <w:numPr>
          <w:ilvl w:val="3"/>
          <w:numId w:val="12"/>
        </w:numPr>
      </w:pPr>
      <w:r w:rsidRPr="00CB5DA4">
        <w:t>SharePoint 2016 Development: Web Parts, Workflows, Event Receivers, Timer Jobs.</w:t>
      </w:r>
    </w:p>
    <w:p w14:paraId="23D19CA9" w14:textId="77777777" w:rsidR="00CB5DA4" w:rsidRPr="00CB5DA4" w:rsidRDefault="00CB5DA4" w:rsidP="00B1320C">
      <w:pPr>
        <w:pStyle w:val="Custombullets"/>
        <w:numPr>
          <w:ilvl w:val="3"/>
          <w:numId w:val="12"/>
        </w:numPr>
      </w:pPr>
      <w:r w:rsidRPr="00CB5DA4">
        <w:t>SharePoint 2013 Administration: Central Administration, SharePoint Farm Topology (21 Servers with different roles).</w:t>
      </w:r>
    </w:p>
    <w:p w14:paraId="3B73B5CB" w14:textId="77777777" w:rsidR="00CB5DA4" w:rsidRPr="00CB5DA4" w:rsidRDefault="00CB5DA4" w:rsidP="00B1320C">
      <w:pPr>
        <w:pStyle w:val="Custombullets"/>
        <w:numPr>
          <w:ilvl w:val="3"/>
          <w:numId w:val="12"/>
        </w:numPr>
      </w:pPr>
      <w:r w:rsidRPr="00CB5DA4">
        <w:t>SharePoint 2013 Development: Web Parts, Workflows, Event Receivers, Timer Jobs.</w:t>
      </w:r>
    </w:p>
    <w:p w14:paraId="611201A3" w14:textId="77777777" w:rsidR="00CB5DA4" w:rsidRPr="00CB5DA4" w:rsidRDefault="00CB5DA4" w:rsidP="00B1320C">
      <w:pPr>
        <w:pStyle w:val="Custombullets"/>
        <w:numPr>
          <w:ilvl w:val="3"/>
          <w:numId w:val="12"/>
        </w:numPr>
      </w:pPr>
      <w:r w:rsidRPr="00CB5DA4">
        <w:t>SharePoint 2010 Administration: Central Administration, SharePoint Farm Topology (21 Servers with different roles).</w:t>
      </w:r>
    </w:p>
    <w:p w14:paraId="0AD5C2B4" w14:textId="77777777" w:rsidR="00CB5DA4" w:rsidRPr="00CB5DA4" w:rsidRDefault="00CB5DA4" w:rsidP="00B1320C">
      <w:pPr>
        <w:pStyle w:val="Custombullets"/>
        <w:numPr>
          <w:ilvl w:val="3"/>
          <w:numId w:val="12"/>
        </w:numPr>
      </w:pPr>
      <w:r w:rsidRPr="00CB5DA4">
        <w:t>SharePoint 2010 Development: Web Parts, Workflows, Event Receivers, Timer Jobs.</w:t>
      </w:r>
    </w:p>
    <w:p w14:paraId="459B29DD" w14:textId="77777777" w:rsidR="00CB5DA4" w:rsidRPr="00CB5DA4" w:rsidRDefault="00CB5DA4" w:rsidP="00B1320C">
      <w:pPr>
        <w:pStyle w:val="Custombullets"/>
        <w:numPr>
          <w:ilvl w:val="3"/>
          <w:numId w:val="12"/>
        </w:numPr>
      </w:pPr>
      <w:r w:rsidRPr="00CB5DA4">
        <w:t>Web Farm Infra Structures: IIS 10 Web Farm (13 Servers with Different Roles such as Web Servers, Web Services, REDIS Server, Session State Servers…)</w:t>
      </w:r>
    </w:p>
    <w:p w14:paraId="6CA1DF25" w14:textId="77777777" w:rsidR="00CB5DA4" w:rsidRPr="00CB5DA4" w:rsidRDefault="00CB5DA4" w:rsidP="00B1320C">
      <w:pPr>
        <w:pStyle w:val="Custombullets"/>
        <w:numPr>
          <w:ilvl w:val="3"/>
          <w:numId w:val="12"/>
        </w:numPr>
      </w:pPr>
      <w:r w:rsidRPr="00CB5DA4">
        <w:t>Windows Server 2016: Administration and Configuration as Web Servers</w:t>
      </w:r>
    </w:p>
    <w:p w14:paraId="18FA82CF" w14:textId="77777777" w:rsidR="00CB5DA4" w:rsidRPr="00CB5DA4" w:rsidRDefault="00CB5DA4" w:rsidP="00B1320C">
      <w:pPr>
        <w:pStyle w:val="Custombullets"/>
        <w:numPr>
          <w:ilvl w:val="3"/>
          <w:numId w:val="12"/>
        </w:numPr>
      </w:pPr>
      <w:r w:rsidRPr="00CB5DA4">
        <w:t>Microsoft SQL Server 2016: Administration and Configuration as Database Server</w:t>
      </w:r>
    </w:p>
    <w:p w14:paraId="7D8F7DC4" w14:textId="661117BF" w:rsidR="004E0506" w:rsidRDefault="00CB5DA4" w:rsidP="00B1320C">
      <w:pPr>
        <w:pStyle w:val="Custombullets"/>
        <w:numPr>
          <w:ilvl w:val="3"/>
          <w:numId w:val="12"/>
        </w:numPr>
      </w:pPr>
      <w:r w:rsidRPr="00CB5DA4">
        <w:lastRenderedPageBreak/>
        <w:t>3D-Experience Persian Install Shield: There was a Cracked version of 3D-Experience install shield which has many problems to install. I decided to develop an install shield with combination of C# and PowerShell in Persian language.</w:t>
      </w:r>
    </w:p>
    <w:p w14:paraId="38C8E7B5" w14:textId="1947A3FE" w:rsidR="00F16ED5" w:rsidRDefault="00F16ED5" w:rsidP="00B1320C">
      <w:pPr>
        <w:pStyle w:val="Custombullets"/>
        <w:numPr>
          <w:ilvl w:val="3"/>
          <w:numId w:val="12"/>
        </w:numPr>
      </w:pPr>
      <w:r w:rsidRPr="00F16ED5">
        <w:t>Design and Implementing Web Farm with TWO ways (Shared Configuration and DFSR (Distributed File System Replicated)) (Windows Server 2012 with IIS 8.5)</w:t>
      </w:r>
    </w:p>
    <w:p w14:paraId="6C6AFA5F" w14:textId="33B07A7F" w:rsidR="00F16ED5" w:rsidRDefault="00F16ED5" w:rsidP="00B1320C">
      <w:pPr>
        <w:pStyle w:val="Custombullets"/>
        <w:numPr>
          <w:ilvl w:val="3"/>
          <w:numId w:val="12"/>
        </w:numPr>
      </w:pPr>
      <w:r w:rsidRPr="00F16ED5">
        <w:t>Design and Implementing IIS Monitoring (SoapUI and LoadUI).</w:t>
      </w:r>
    </w:p>
    <w:p w14:paraId="14581A6E" w14:textId="514172F9" w:rsidR="00F16ED5" w:rsidRDefault="00F16ED5" w:rsidP="00B1320C">
      <w:pPr>
        <w:pStyle w:val="Custombullets"/>
        <w:numPr>
          <w:ilvl w:val="3"/>
          <w:numId w:val="12"/>
        </w:numPr>
      </w:pPr>
      <w:r w:rsidRPr="00F16ED5">
        <w:t>Design and Implementing IIS Security Configurations in Windows Server 2008 R2 with IIS7.5</w:t>
      </w:r>
    </w:p>
    <w:p w14:paraId="4D8F7DB5" w14:textId="77777777" w:rsidR="00725775" w:rsidRPr="003A349D" w:rsidRDefault="00725775" w:rsidP="00725775">
      <w:pPr>
        <w:pStyle w:val="Custombullets"/>
        <w:numPr>
          <w:ilvl w:val="2"/>
          <w:numId w:val="12"/>
        </w:numPr>
        <w:rPr>
          <w:b/>
          <w:bCs/>
          <w:lang w:eastAsia="en-US"/>
        </w:rPr>
      </w:pPr>
      <w:r w:rsidRPr="003A349D">
        <w:rPr>
          <w:b/>
          <w:bCs/>
          <w:lang w:eastAsia="en-US"/>
        </w:rPr>
        <w:t>Internet Server Administrator and developer (IT Department)- (2001-2005)</w:t>
      </w:r>
    </w:p>
    <w:p w14:paraId="3A048F06" w14:textId="77777777" w:rsidR="00CD363B" w:rsidRPr="00B546A6" w:rsidRDefault="00CD363B" w:rsidP="00B546A6">
      <w:pPr>
        <w:pStyle w:val="Custombullets"/>
        <w:numPr>
          <w:ilvl w:val="3"/>
          <w:numId w:val="12"/>
        </w:numPr>
      </w:pPr>
      <w:r w:rsidRPr="00B546A6">
        <w:t>Implementing Microsoft Outlook and Exchange server (video Conferencing, meeting, tasks, reminders ……)</w:t>
      </w:r>
    </w:p>
    <w:p w14:paraId="5BEFBDCF" w14:textId="77777777" w:rsidR="00CD363B" w:rsidRPr="00B546A6" w:rsidRDefault="00CD363B" w:rsidP="00B546A6">
      <w:pPr>
        <w:pStyle w:val="Custombullets"/>
        <w:numPr>
          <w:ilvl w:val="3"/>
          <w:numId w:val="12"/>
        </w:numPr>
      </w:pPr>
      <w:r w:rsidRPr="00B546A6">
        <w:t>Implementing SSL in SQL servers and Implementing CERTIFICATE SERVER.</w:t>
      </w:r>
    </w:p>
    <w:p w14:paraId="175185DE" w14:textId="77777777" w:rsidR="00CD363B" w:rsidRPr="00B546A6" w:rsidRDefault="00CD363B" w:rsidP="00B546A6">
      <w:pPr>
        <w:pStyle w:val="Custombullets"/>
        <w:numPr>
          <w:ilvl w:val="3"/>
          <w:numId w:val="12"/>
        </w:numPr>
      </w:pPr>
      <w:r w:rsidRPr="00B546A6">
        <w:t>Upgrading Network Servers from NT4 to 2000. Upgrading DHCP, DNS, SQL</w:t>
      </w:r>
    </w:p>
    <w:p w14:paraId="2D895D0E" w14:textId="77777777" w:rsidR="00CD363B" w:rsidRPr="00B546A6" w:rsidRDefault="00CD363B" w:rsidP="00B546A6">
      <w:pPr>
        <w:pStyle w:val="Custombullets"/>
        <w:numPr>
          <w:ilvl w:val="3"/>
          <w:numId w:val="12"/>
        </w:numPr>
      </w:pPr>
      <w:r w:rsidRPr="00B546A6">
        <w:t>Making STANDARD rules for installing WIN2000 in the client and servers.</w:t>
      </w:r>
    </w:p>
    <w:p w14:paraId="09C3BFE6" w14:textId="77777777" w:rsidR="00CD363B" w:rsidRPr="00B546A6" w:rsidRDefault="00CD363B" w:rsidP="00B546A6">
      <w:pPr>
        <w:pStyle w:val="Custombullets"/>
        <w:numPr>
          <w:ilvl w:val="3"/>
          <w:numId w:val="12"/>
        </w:numPr>
      </w:pPr>
      <w:r w:rsidRPr="00B546A6">
        <w:t>Upgrading PROXY SERVER 2.0 to ISA SERVER (2000).</w:t>
      </w:r>
    </w:p>
    <w:p w14:paraId="35A59DEB" w14:textId="77777777" w:rsidR="00CD363B" w:rsidRPr="00B546A6" w:rsidRDefault="00CD363B" w:rsidP="00B546A6">
      <w:pPr>
        <w:pStyle w:val="Custombullets"/>
        <w:numPr>
          <w:ilvl w:val="3"/>
          <w:numId w:val="12"/>
        </w:numPr>
      </w:pPr>
      <w:r w:rsidRPr="00B546A6">
        <w:t>Implementing Domain Controllers with WIN2000 for making communication with 4007, switches.</w:t>
      </w:r>
    </w:p>
    <w:p w14:paraId="194F4D34" w14:textId="2DA7FF2A" w:rsidR="00ED0179" w:rsidRPr="00B546A6" w:rsidRDefault="00CD363B" w:rsidP="00B546A6">
      <w:pPr>
        <w:pStyle w:val="Custombullets"/>
        <w:numPr>
          <w:ilvl w:val="3"/>
          <w:numId w:val="12"/>
        </w:numPr>
      </w:pPr>
      <w:r w:rsidRPr="00B546A6">
        <w:t>Making IMAGES for installing win2000 in clients.</w:t>
      </w:r>
    </w:p>
    <w:p w14:paraId="2373656B" w14:textId="34BE0994" w:rsidR="00782E9F" w:rsidRDefault="00782E9F" w:rsidP="00782E9F">
      <w:pPr>
        <w:pStyle w:val="ListParagraph"/>
        <w:numPr>
          <w:ilvl w:val="1"/>
          <w:numId w:val="14"/>
        </w:numPr>
        <w:rPr>
          <w:b/>
          <w:bCs/>
          <w:lang w:eastAsia="en-US"/>
        </w:rPr>
      </w:pPr>
      <w:r w:rsidRPr="00E44729">
        <w:rPr>
          <w:b/>
          <w:bCs/>
          <w:lang w:eastAsia="en-US"/>
        </w:rPr>
        <w:t>Outside Iran Khodro</w:t>
      </w:r>
    </w:p>
    <w:p w14:paraId="7982512C" w14:textId="0B84FD8A" w:rsidR="007D38BF" w:rsidRPr="007D38BF" w:rsidRDefault="007D38BF" w:rsidP="007D38BF">
      <w:pPr>
        <w:pStyle w:val="ListParagraph"/>
        <w:numPr>
          <w:ilvl w:val="2"/>
          <w:numId w:val="14"/>
        </w:numPr>
        <w:rPr>
          <w:lang w:eastAsia="en-US"/>
        </w:rPr>
      </w:pPr>
      <w:r w:rsidRPr="00130C86">
        <w:rPr>
          <w:lang w:eastAsia="en-US"/>
        </w:rPr>
        <w:t>Design And Impliment DHIS2 (District Hospital Information System 2) Portal On Windows and Linux</w:t>
      </w:r>
      <w:r>
        <w:rPr>
          <w:lang w:eastAsia="en-US"/>
        </w:rPr>
        <w:t xml:space="preserve"> - 2018</w:t>
      </w:r>
    </w:p>
    <w:p w14:paraId="5EE34978" w14:textId="44BAFB03" w:rsidR="00155E7A" w:rsidRDefault="00155E7A" w:rsidP="00155E7A">
      <w:pPr>
        <w:pStyle w:val="ListParagraph"/>
        <w:numPr>
          <w:ilvl w:val="0"/>
          <w:numId w:val="14"/>
        </w:numPr>
        <w:rPr>
          <w:b/>
          <w:bCs/>
          <w:lang w:eastAsia="en-US"/>
        </w:rPr>
      </w:pPr>
      <w:r w:rsidRPr="00155E7A">
        <w:rPr>
          <w:b/>
          <w:bCs/>
          <w:lang w:eastAsia="en-US"/>
        </w:rPr>
        <w:t>Teaching</w:t>
      </w:r>
      <w:r>
        <w:rPr>
          <w:b/>
          <w:bCs/>
          <w:lang w:eastAsia="en-US"/>
        </w:rPr>
        <w:t xml:space="preserve"> IT and IS</w:t>
      </w:r>
    </w:p>
    <w:p w14:paraId="1FA04A7D" w14:textId="1E3CDACC" w:rsidR="00155E7A" w:rsidRDefault="00155E7A" w:rsidP="00155E7A">
      <w:pPr>
        <w:pStyle w:val="ListParagraph"/>
        <w:numPr>
          <w:ilvl w:val="1"/>
          <w:numId w:val="14"/>
        </w:numPr>
        <w:rPr>
          <w:b/>
          <w:bCs/>
          <w:lang w:eastAsia="en-US"/>
        </w:rPr>
      </w:pPr>
      <w:r>
        <w:rPr>
          <w:b/>
          <w:bCs/>
          <w:lang w:eastAsia="en-US"/>
        </w:rPr>
        <w:t>Inside</w:t>
      </w:r>
      <w:r w:rsidRPr="00E44729">
        <w:rPr>
          <w:b/>
          <w:bCs/>
          <w:lang w:eastAsia="en-US"/>
        </w:rPr>
        <w:t xml:space="preserve"> Iran Khodro</w:t>
      </w:r>
    </w:p>
    <w:p w14:paraId="5118DB17" w14:textId="77777777" w:rsidR="007C7277" w:rsidRPr="007C0426" w:rsidRDefault="007C7277" w:rsidP="00675F53">
      <w:pPr>
        <w:pStyle w:val="Custombullets"/>
        <w:numPr>
          <w:ilvl w:val="2"/>
          <w:numId w:val="12"/>
        </w:numPr>
      </w:pPr>
      <w:r w:rsidRPr="007C0426">
        <w:t>Teaching Html – CSS – Java Script – Ajax - JQuery in Roshangar and Khebreh and Mojtameh Fanni Tehran Institute</w:t>
      </w:r>
    </w:p>
    <w:p w14:paraId="1FA29928" w14:textId="13F70C96" w:rsidR="007C7277" w:rsidRDefault="007C7277" w:rsidP="00495D4D">
      <w:pPr>
        <w:pStyle w:val="Custombullets"/>
        <w:numPr>
          <w:ilvl w:val="2"/>
          <w:numId w:val="12"/>
        </w:numPr>
      </w:pPr>
      <w:r w:rsidRPr="007C0426">
        <w:t>Teaching C# Windows Based - ASP.NET (C# Web Based) in Roshangar and Khebreh and Mojtameh Fanni Tehran Institute</w:t>
      </w:r>
    </w:p>
    <w:p w14:paraId="36F609F6" w14:textId="77777777" w:rsidR="00403AA5" w:rsidRDefault="00403AA5" w:rsidP="00403AA5">
      <w:pPr>
        <w:pStyle w:val="Custombullets"/>
        <w:numPr>
          <w:ilvl w:val="2"/>
          <w:numId w:val="12"/>
        </w:numPr>
      </w:pPr>
      <w:r>
        <w:t>Teaching Html – CSS – Java Script – Ajax in Tondar Department Education Center</w:t>
      </w:r>
    </w:p>
    <w:p w14:paraId="07AA84E0" w14:textId="17E8F6F7" w:rsidR="00403AA5" w:rsidRPr="007C0426" w:rsidRDefault="00403AA5" w:rsidP="00403AA5">
      <w:pPr>
        <w:pStyle w:val="Custombullets"/>
        <w:numPr>
          <w:ilvl w:val="2"/>
          <w:numId w:val="12"/>
        </w:numPr>
      </w:pPr>
      <w:r>
        <w:t>Teaching C# Windows Based - ASP.NET (C# Web Based) in Tondar Department Educational Center</w:t>
      </w:r>
    </w:p>
    <w:p w14:paraId="63564E09" w14:textId="193D908A" w:rsidR="00155E7A" w:rsidRDefault="00155E7A" w:rsidP="00155E7A">
      <w:pPr>
        <w:pStyle w:val="ListParagraph"/>
        <w:numPr>
          <w:ilvl w:val="1"/>
          <w:numId w:val="14"/>
        </w:numPr>
        <w:rPr>
          <w:b/>
          <w:bCs/>
          <w:lang w:eastAsia="en-US"/>
        </w:rPr>
      </w:pPr>
      <w:r w:rsidRPr="00E44729">
        <w:rPr>
          <w:b/>
          <w:bCs/>
          <w:lang w:eastAsia="en-US"/>
        </w:rPr>
        <w:t>Outside Iran Khodro</w:t>
      </w:r>
    </w:p>
    <w:p w14:paraId="01448191" w14:textId="77777777" w:rsidR="00AB6230" w:rsidRPr="00347C6A" w:rsidRDefault="00AB6230" w:rsidP="00AB6230">
      <w:pPr>
        <w:pStyle w:val="Custombullets"/>
        <w:numPr>
          <w:ilvl w:val="2"/>
          <w:numId w:val="14"/>
        </w:numPr>
        <w:rPr>
          <w:b/>
          <w:bCs/>
        </w:rPr>
      </w:pPr>
      <w:r w:rsidRPr="00347C6A">
        <w:rPr>
          <w:b/>
          <w:bCs/>
        </w:rPr>
        <w:t>Teaching Programming Courses in Semcat Schools - Tehran Technical Complex – Roshangar And Khebreh (2006 till now)</w:t>
      </w:r>
    </w:p>
    <w:p w14:paraId="3C2B5BB6" w14:textId="77777777" w:rsidR="00AB6230" w:rsidRDefault="00AB6230" w:rsidP="00AB6230">
      <w:pPr>
        <w:pStyle w:val="Custombullets"/>
        <w:numPr>
          <w:ilvl w:val="3"/>
          <w:numId w:val="14"/>
        </w:numPr>
      </w:pPr>
      <w:r>
        <w:t>RUP &amp; UML</w:t>
      </w:r>
    </w:p>
    <w:p w14:paraId="666A2C42" w14:textId="77777777" w:rsidR="00AB6230" w:rsidRDefault="00AB6230" w:rsidP="00AB6230">
      <w:pPr>
        <w:pStyle w:val="Custombullets"/>
        <w:numPr>
          <w:ilvl w:val="3"/>
          <w:numId w:val="14"/>
        </w:numPr>
      </w:pPr>
      <w:r>
        <w:t>Programming HTML5 – JavaScript/JQuery - CSS3- Bootstrap</w:t>
      </w:r>
    </w:p>
    <w:p w14:paraId="1230CECC" w14:textId="77777777" w:rsidR="00AB6230" w:rsidRDefault="00AB6230" w:rsidP="00AB6230">
      <w:pPr>
        <w:pStyle w:val="Custombullets"/>
        <w:numPr>
          <w:ilvl w:val="3"/>
          <w:numId w:val="14"/>
        </w:numPr>
      </w:pPr>
      <w:r>
        <w:t>Web Application Programming Fundamentals</w:t>
      </w:r>
    </w:p>
    <w:p w14:paraId="757A3462" w14:textId="77777777" w:rsidR="00AB6230" w:rsidRDefault="00AB6230" w:rsidP="00AB6230">
      <w:pPr>
        <w:pStyle w:val="Custombullets"/>
        <w:numPr>
          <w:ilvl w:val="3"/>
          <w:numId w:val="14"/>
        </w:numPr>
      </w:pPr>
      <w:r>
        <w:t>ASP.NET 4.5</w:t>
      </w:r>
    </w:p>
    <w:p w14:paraId="6C38905B" w14:textId="77777777" w:rsidR="00AB6230" w:rsidRDefault="00AB6230" w:rsidP="00AB6230">
      <w:pPr>
        <w:pStyle w:val="Custombullets"/>
        <w:numPr>
          <w:ilvl w:val="3"/>
          <w:numId w:val="14"/>
        </w:numPr>
      </w:pPr>
      <w:r>
        <w:t>Programming in C #</w:t>
      </w:r>
    </w:p>
    <w:p w14:paraId="5106DD88" w14:textId="77777777" w:rsidR="00AB6230" w:rsidRDefault="00AB6230" w:rsidP="00AB6230">
      <w:pPr>
        <w:pStyle w:val="Custombullets"/>
        <w:numPr>
          <w:ilvl w:val="3"/>
          <w:numId w:val="14"/>
        </w:numPr>
      </w:pPr>
      <w:r>
        <w:t>ASP.NET MVC 5</w:t>
      </w:r>
    </w:p>
    <w:p w14:paraId="0F6D8898" w14:textId="77777777" w:rsidR="00AB6230" w:rsidRDefault="00AB6230" w:rsidP="00AB6230">
      <w:pPr>
        <w:pStyle w:val="Custombullets"/>
        <w:numPr>
          <w:ilvl w:val="2"/>
          <w:numId w:val="14"/>
        </w:numPr>
      </w:pPr>
      <w:r>
        <w:t>Teaching Programming Courses at Iran University of Medical Sciences since 2016 - MSc - Medical Informatics - As Assistant Professor - Open Source Programming Course</w:t>
      </w:r>
    </w:p>
    <w:p w14:paraId="65D934AA" w14:textId="77777777" w:rsidR="00AB6230" w:rsidRDefault="00AB6230" w:rsidP="00AB6230">
      <w:pPr>
        <w:pStyle w:val="Custombullets"/>
        <w:numPr>
          <w:ilvl w:val="2"/>
          <w:numId w:val="14"/>
        </w:numPr>
      </w:pPr>
      <w:r>
        <w:t>Teaching Programming Courses at Sapco University of Applied Sciences - 2016 - Undergraduate Degree - Electrical Engineering - As Assistant Professor - C ++ Language Programming</w:t>
      </w:r>
    </w:p>
    <w:p w14:paraId="21C8E2E5" w14:textId="2F68E300" w:rsidR="00495D4D" w:rsidRDefault="00495D4D" w:rsidP="00AB6230">
      <w:pPr>
        <w:pStyle w:val="Custombullets"/>
        <w:numPr>
          <w:ilvl w:val="2"/>
          <w:numId w:val="14"/>
        </w:numPr>
      </w:pPr>
      <w:r w:rsidRPr="007C0426">
        <w:t>Teaching Programming Fundamentals in SEMATEC Institute</w:t>
      </w:r>
    </w:p>
    <w:p w14:paraId="57C211D2" w14:textId="77777777" w:rsidR="008D3D06" w:rsidRDefault="008D3D06" w:rsidP="008D3D06">
      <w:pPr>
        <w:pStyle w:val="Custombullets"/>
        <w:numPr>
          <w:ilvl w:val="2"/>
          <w:numId w:val="14"/>
        </w:numPr>
      </w:pPr>
      <w:r>
        <w:t>Teaching Html – CSS – Java Script – Ajax in Roshangar and Khebreh and Mojtameh Fanni Tehran Institute</w:t>
      </w:r>
    </w:p>
    <w:p w14:paraId="32789FD7" w14:textId="7B95D971" w:rsidR="00972835" w:rsidRDefault="008D3D06" w:rsidP="008D3D06">
      <w:pPr>
        <w:pStyle w:val="Custombullets"/>
        <w:numPr>
          <w:ilvl w:val="2"/>
          <w:numId w:val="14"/>
        </w:numPr>
      </w:pPr>
      <w:r>
        <w:t>Teaching C# Windows Based - ASP.NET (C# Web Based) in Roshangar and Khebreh and Mojtameh Fanni Tehran Institute</w:t>
      </w:r>
    </w:p>
    <w:p w14:paraId="1AF2E9F4" w14:textId="02AF64C7" w:rsidR="00B0470C" w:rsidRPr="00137018" w:rsidRDefault="00B0470C" w:rsidP="00B0470C">
      <w:pPr>
        <w:pStyle w:val="Heading1"/>
        <w:rPr>
          <w:noProof w:val="0"/>
        </w:rPr>
      </w:pPr>
      <w:r>
        <w:rPr>
          <w:noProof w:val="0"/>
        </w:rPr>
        <w:t>Cources Passed</w:t>
      </w:r>
    </w:p>
    <w:p w14:paraId="4B56F364" w14:textId="77777777" w:rsidR="00A923EF" w:rsidRDefault="00A923EF" w:rsidP="002A5621">
      <w:pPr>
        <w:pStyle w:val="Custombullets"/>
      </w:pPr>
      <w:r>
        <w:lastRenderedPageBreak/>
        <w:t>SharePoint 2016 Administration and Development</w:t>
      </w:r>
    </w:p>
    <w:p w14:paraId="61C42AF4" w14:textId="77777777" w:rsidR="00A923EF" w:rsidRDefault="00A923EF" w:rsidP="002A5621">
      <w:pPr>
        <w:pStyle w:val="Custombullets"/>
      </w:pPr>
      <w:r>
        <w:t>SharePoint 2013 Administration and Development</w:t>
      </w:r>
    </w:p>
    <w:p w14:paraId="3DB0B47F" w14:textId="77777777" w:rsidR="00A923EF" w:rsidRDefault="00A923EF" w:rsidP="002A5621">
      <w:pPr>
        <w:pStyle w:val="Custombullets"/>
      </w:pPr>
      <w:r w:rsidRPr="00246E9C">
        <w:t>SharePoint 2010 Administration and Development</w:t>
      </w:r>
    </w:p>
    <w:p w14:paraId="6AC334FF" w14:textId="63160ABF" w:rsidR="00161EE7" w:rsidRPr="00161EE7" w:rsidRDefault="00161EE7" w:rsidP="00A923EF">
      <w:pPr>
        <w:pStyle w:val="Custombullets"/>
      </w:pPr>
      <w:r w:rsidRPr="00161EE7">
        <w:t>Passing SharePoint Educational Governance Courses.</w:t>
      </w:r>
    </w:p>
    <w:p w14:paraId="5DD504F5" w14:textId="77777777" w:rsidR="00161EE7" w:rsidRPr="00161EE7" w:rsidRDefault="00161EE7" w:rsidP="00161EE7">
      <w:pPr>
        <w:pStyle w:val="Custombullets"/>
      </w:pPr>
      <w:r w:rsidRPr="00161EE7">
        <w:t>Certificate in Configuring and Administrating Microsoft SharePoint 2007</w:t>
      </w:r>
    </w:p>
    <w:p w14:paraId="502C218A" w14:textId="77777777" w:rsidR="00161EE7" w:rsidRPr="00161EE7" w:rsidRDefault="00161EE7" w:rsidP="00161EE7">
      <w:pPr>
        <w:pStyle w:val="Custombullets"/>
      </w:pPr>
      <w:r w:rsidRPr="00161EE7">
        <w:t>Certificate in Microsoft SharePoint 2007 Application Development</w:t>
      </w:r>
    </w:p>
    <w:p w14:paraId="480F929C" w14:textId="77777777" w:rsidR="00161EE7" w:rsidRPr="00161EE7" w:rsidRDefault="00161EE7" w:rsidP="00161EE7">
      <w:pPr>
        <w:pStyle w:val="Custombullets"/>
      </w:pPr>
      <w:r w:rsidRPr="00161EE7">
        <w:t>Certificate in Configuring and Administrating Microsoft SharePoint 2010</w:t>
      </w:r>
    </w:p>
    <w:p w14:paraId="183095E3" w14:textId="6121DF41" w:rsidR="00B0470C" w:rsidRDefault="00161EE7" w:rsidP="00161EE7">
      <w:pPr>
        <w:pStyle w:val="Custombullets"/>
      </w:pPr>
      <w:r w:rsidRPr="00161EE7">
        <w:t>Certificate in Microsoft SharePoint 2010 Application Development</w:t>
      </w:r>
    </w:p>
    <w:p w14:paraId="6B7EB13A" w14:textId="24F2B438" w:rsidR="00726F73" w:rsidRPr="00161EE7" w:rsidRDefault="00726F73" w:rsidP="00726F73">
      <w:pPr>
        <w:pStyle w:val="Custombullets"/>
      </w:pPr>
      <w:r w:rsidRPr="00726F73">
        <w:t>Courses of MCSE in CyberTech</w:t>
      </w:r>
    </w:p>
    <w:p w14:paraId="4F0E7201" w14:textId="77777777" w:rsidR="00971EE2" w:rsidRPr="00137018" w:rsidRDefault="00971EE2" w:rsidP="001C49D3">
      <w:pPr>
        <w:pStyle w:val="Heading1"/>
        <w:rPr>
          <w:noProof w:val="0"/>
        </w:rPr>
      </w:pPr>
      <w:r w:rsidRPr="00137018">
        <w:rPr>
          <w:noProof w:val="0"/>
        </w:rPr>
        <w:t>EDUCATION</w:t>
      </w:r>
    </w:p>
    <w:p w14:paraId="4A3431C2" w14:textId="55CBD77F" w:rsidR="00400D3C" w:rsidRPr="00404564" w:rsidRDefault="00400D3C" w:rsidP="00404564">
      <w:pPr>
        <w:pStyle w:val="Custombullets"/>
      </w:pPr>
      <w:r w:rsidRPr="00404564">
        <w:rPr>
          <w:b/>
          <w:bCs/>
        </w:rPr>
        <w:t>M.S. Degree in Information Technology E-commerce.</w:t>
      </w:r>
      <w:r w:rsidRPr="00404564">
        <w:t xml:space="preserve"> (Faran Mehr Danesh 2016)</w:t>
      </w:r>
    </w:p>
    <w:p w14:paraId="274C3EB2" w14:textId="350EE8DA" w:rsidR="000B4816" w:rsidRPr="00137018" w:rsidRDefault="00BB180F" w:rsidP="00404564">
      <w:pPr>
        <w:pStyle w:val="Custombullets"/>
      </w:pPr>
      <w:r w:rsidRPr="00404564">
        <w:rPr>
          <w:b/>
          <w:bCs/>
        </w:rPr>
        <w:t>B.S. Degree in Application Mathematics (Computer Attitude)</w:t>
      </w:r>
      <w:r w:rsidRPr="00404564">
        <w:t>, February 1999, Math. Dept., Polytechnic University of Technology.</w:t>
      </w:r>
    </w:p>
    <w:p w14:paraId="330DE9E3" w14:textId="3BCEA5EC" w:rsidR="0033377A" w:rsidRDefault="0033377A" w:rsidP="0033377A">
      <w:pPr>
        <w:pStyle w:val="Heading1"/>
        <w:rPr>
          <w:noProof w:val="0"/>
        </w:rPr>
      </w:pPr>
      <w:r>
        <w:rPr>
          <w:noProof w:val="0"/>
        </w:rPr>
        <w:t>S</w:t>
      </w:r>
      <w:r w:rsidRPr="00137018">
        <w:rPr>
          <w:noProof w:val="0"/>
        </w:rPr>
        <w:t>KILLS</w:t>
      </w:r>
    </w:p>
    <w:p w14:paraId="7722DA97" w14:textId="014A84DE" w:rsidR="002848AC" w:rsidRDefault="002848AC" w:rsidP="00A87B3D">
      <w:pPr>
        <w:pStyle w:val="Custombullets"/>
        <w:rPr>
          <w:b/>
          <w:bCs/>
        </w:rPr>
      </w:pPr>
      <w:r>
        <w:rPr>
          <w:b/>
          <w:bCs/>
        </w:rPr>
        <w:t>Administration</w:t>
      </w:r>
    </w:p>
    <w:p w14:paraId="7005B66F" w14:textId="41947394" w:rsidR="00A87B3D" w:rsidRDefault="00A87B3D" w:rsidP="002848AC">
      <w:pPr>
        <w:pStyle w:val="Custombullets"/>
        <w:numPr>
          <w:ilvl w:val="1"/>
          <w:numId w:val="12"/>
        </w:numPr>
        <w:rPr>
          <w:b/>
          <w:bCs/>
        </w:rPr>
      </w:pPr>
      <w:r w:rsidRPr="00A87B3D">
        <w:rPr>
          <w:b/>
          <w:bCs/>
        </w:rPr>
        <w:t>Web Farm Infrastructure</w:t>
      </w:r>
    </w:p>
    <w:p w14:paraId="3002CD97" w14:textId="3B806C63" w:rsidR="00A87B3D" w:rsidRDefault="00A87B3D" w:rsidP="002848AC">
      <w:pPr>
        <w:pStyle w:val="Custombullets"/>
        <w:numPr>
          <w:ilvl w:val="1"/>
          <w:numId w:val="12"/>
        </w:numPr>
        <w:rPr>
          <w:b/>
          <w:bCs/>
        </w:rPr>
      </w:pPr>
      <w:r w:rsidRPr="00A87B3D">
        <w:rPr>
          <w:b/>
          <w:bCs/>
        </w:rPr>
        <w:t xml:space="preserve">Internet Information Service – </w:t>
      </w:r>
      <w:r>
        <w:rPr>
          <w:b/>
          <w:bCs/>
        </w:rPr>
        <w:t>10.5 and less</w:t>
      </w:r>
    </w:p>
    <w:p w14:paraId="48CAE5D0" w14:textId="220A59B4" w:rsidR="00C100EA" w:rsidRDefault="00C100EA" w:rsidP="002848AC">
      <w:pPr>
        <w:pStyle w:val="Custombullets"/>
        <w:numPr>
          <w:ilvl w:val="1"/>
          <w:numId w:val="12"/>
        </w:numPr>
        <w:rPr>
          <w:b/>
          <w:bCs/>
        </w:rPr>
      </w:pPr>
      <w:r w:rsidRPr="00C100EA">
        <w:rPr>
          <w:b/>
          <w:bCs/>
        </w:rPr>
        <w:t>Windows Media Server Administration And Configuration</w:t>
      </w:r>
    </w:p>
    <w:p w14:paraId="2216C643" w14:textId="77777777" w:rsidR="00C40DCE" w:rsidRPr="00C2115B" w:rsidRDefault="00C40DCE" w:rsidP="00C40DCE">
      <w:pPr>
        <w:pStyle w:val="Custombullets"/>
        <w:numPr>
          <w:ilvl w:val="1"/>
          <w:numId w:val="12"/>
        </w:numPr>
        <w:rPr>
          <w:b/>
          <w:bCs/>
        </w:rPr>
      </w:pPr>
      <w:r w:rsidRPr="00C2115B">
        <w:rPr>
          <w:b/>
          <w:bCs/>
        </w:rPr>
        <w:t>SharePoint</w:t>
      </w:r>
    </w:p>
    <w:p w14:paraId="5EC0B123" w14:textId="77777777" w:rsidR="00C40DCE" w:rsidRDefault="00C40DCE" w:rsidP="00C40DCE">
      <w:pPr>
        <w:pStyle w:val="Custombullets"/>
        <w:numPr>
          <w:ilvl w:val="2"/>
          <w:numId w:val="12"/>
        </w:numPr>
      </w:pPr>
      <w:r>
        <w:t>SharePoint 2016 Administration and Development</w:t>
      </w:r>
    </w:p>
    <w:p w14:paraId="2158706C" w14:textId="77777777" w:rsidR="00C40DCE" w:rsidRDefault="00C40DCE" w:rsidP="00C40DCE">
      <w:pPr>
        <w:pStyle w:val="Custombullets"/>
        <w:numPr>
          <w:ilvl w:val="2"/>
          <w:numId w:val="12"/>
        </w:numPr>
      </w:pPr>
      <w:r>
        <w:t>SharePoint 2013 Administration and Development</w:t>
      </w:r>
    </w:p>
    <w:p w14:paraId="58DD9781" w14:textId="77777777" w:rsidR="00C40DCE" w:rsidRDefault="00C40DCE" w:rsidP="00C40DCE">
      <w:pPr>
        <w:pStyle w:val="Custombullets"/>
        <w:numPr>
          <w:ilvl w:val="2"/>
          <w:numId w:val="12"/>
        </w:numPr>
      </w:pPr>
      <w:r w:rsidRPr="00246E9C">
        <w:t>SharePoint 2010 Administration and Development</w:t>
      </w:r>
    </w:p>
    <w:p w14:paraId="591A4030" w14:textId="03019D8C" w:rsidR="00246E9C" w:rsidRPr="00C2115B" w:rsidRDefault="00246E9C" w:rsidP="003078CB">
      <w:pPr>
        <w:pStyle w:val="Custombullets"/>
        <w:rPr>
          <w:b/>
          <w:bCs/>
        </w:rPr>
      </w:pPr>
      <w:r w:rsidRPr="00C2115B">
        <w:rPr>
          <w:b/>
          <w:bCs/>
        </w:rPr>
        <w:t>Development</w:t>
      </w:r>
    </w:p>
    <w:p w14:paraId="64F52E37" w14:textId="3822D892" w:rsidR="00767344" w:rsidRDefault="00767344" w:rsidP="00246E9C">
      <w:pPr>
        <w:pStyle w:val="Custombullets"/>
        <w:numPr>
          <w:ilvl w:val="1"/>
          <w:numId w:val="12"/>
        </w:numPr>
      </w:pPr>
      <w:r>
        <w:t>Server Side : C#, ASP.NET, MVC 5, MVC Core 3</w:t>
      </w:r>
    </w:p>
    <w:p w14:paraId="2BDB2877" w14:textId="77A978E6" w:rsidR="00163764" w:rsidRDefault="00163764" w:rsidP="00246E9C">
      <w:pPr>
        <w:pStyle w:val="Custombullets"/>
        <w:numPr>
          <w:ilvl w:val="1"/>
          <w:numId w:val="12"/>
        </w:numPr>
      </w:pPr>
      <w:r>
        <w:t>ORM : Entity Framework</w:t>
      </w:r>
    </w:p>
    <w:p w14:paraId="44D7C40E" w14:textId="5F1CC8D6" w:rsidR="00535740" w:rsidRDefault="00535740" w:rsidP="00535740">
      <w:pPr>
        <w:pStyle w:val="Custombullets"/>
        <w:numPr>
          <w:ilvl w:val="1"/>
          <w:numId w:val="12"/>
        </w:numPr>
      </w:pPr>
      <w:r>
        <w:t>ASP.NET MVC Core Web Applications</w:t>
      </w:r>
    </w:p>
    <w:p w14:paraId="307308B2" w14:textId="77777777" w:rsidR="00535740" w:rsidRDefault="00535740" w:rsidP="00535740">
      <w:pPr>
        <w:pStyle w:val="Custombullets"/>
        <w:numPr>
          <w:ilvl w:val="1"/>
          <w:numId w:val="12"/>
        </w:numPr>
      </w:pPr>
      <w:r>
        <w:t>ASP.NET MVC Web Applications</w:t>
      </w:r>
    </w:p>
    <w:p w14:paraId="248918C4" w14:textId="77777777" w:rsidR="00535740" w:rsidRDefault="00535740" w:rsidP="00535740">
      <w:pPr>
        <w:pStyle w:val="Custombullets"/>
        <w:numPr>
          <w:ilvl w:val="1"/>
          <w:numId w:val="12"/>
        </w:numPr>
      </w:pPr>
      <w:r>
        <w:t>ASP.NET Web Applications</w:t>
      </w:r>
    </w:p>
    <w:p w14:paraId="3A87DC36" w14:textId="77777777" w:rsidR="00535740" w:rsidRDefault="00535740" w:rsidP="00535740">
      <w:pPr>
        <w:pStyle w:val="Custombullets"/>
        <w:numPr>
          <w:ilvl w:val="1"/>
          <w:numId w:val="12"/>
        </w:numPr>
      </w:pPr>
      <w:r>
        <w:t>OR Mappers (Entity Framework)</w:t>
      </w:r>
    </w:p>
    <w:p w14:paraId="7543EFE7" w14:textId="77777777" w:rsidR="00535740" w:rsidRDefault="00535740" w:rsidP="00535740">
      <w:pPr>
        <w:pStyle w:val="Custombullets"/>
        <w:numPr>
          <w:ilvl w:val="1"/>
          <w:numId w:val="12"/>
        </w:numPr>
      </w:pPr>
      <w:r>
        <w:t>Programming in C# (Windows Based And Web Based)</w:t>
      </w:r>
    </w:p>
    <w:p w14:paraId="4A577072" w14:textId="3C5EE6FB" w:rsidR="00535740" w:rsidRDefault="00535740" w:rsidP="00641A1E">
      <w:pPr>
        <w:pStyle w:val="Custombullets"/>
        <w:numPr>
          <w:ilvl w:val="1"/>
          <w:numId w:val="12"/>
        </w:numPr>
      </w:pPr>
      <w:r>
        <w:t>Programming in HTML5 with JavaScript and CSS3</w:t>
      </w:r>
      <w:r w:rsidR="00641A1E" w:rsidRPr="00641A1E">
        <w:t xml:space="preserve"> </w:t>
      </w:r>
      <w:r w:rsidR="00641A1E">
        <w:t>and BootStrap</w:t>
      </w:r>
    </w:p>
    <w:p w14:paraId="3B8FFAC7" w14:textId="1781A540" w:rsidR="00535740" w:rsidRDefault="00535740" w:rsidP="00535740">
      <w:pPr>
        <w:pStyle w:val="Custombullets"/>
        <w:numPr>
          <w:ilvl w:val="1"/>
          <w:numId w:val="12"/>
        </w:numPr>
      </w:pPr>
      <w:r>
        <w:t>Advanced Programming in C++ And Managed C++ (System and Servercie Development)</w:t>
      </w:r>
    </w:p>
    <w:p w14:paraId="056AE6F9" w14:textId="6C46335A" w:rsidR="00C2115B" w:rsidRPr="00137018" w:rsidRDefault="00C2115B" w:rsidP="006D5CB1">
      <w:pPr>
        <w:pStyle w:val="ListParagraph"/>
      </w:pPr>
      <w:r w:rsidRPr="003E1828">
        <w:rPr>
          <w:b/>
        </w:rPr>
        <w:t>Operating Systems</w:t>
      </w:r>
      <w:r w:rsidRPr="00137018">
        <w:t xml:space="preserve">: Windows </w:t>
      </w:r>
      <w:r>
        <w:t xml:space="preserve">Server 2019 and less </w:t>
      </w:r>
      <w:r w:rsidRPr="00137018">
        <w:t xml:space="preserve">, Windows </w:t>
      </w:r>
      <w:r>
        <w:t>10 and less</w:t>
      </w:r>
      <w:r w:rsidRPr="00137018">
        <w:t>, Linux</w:t>
      </w:r>
      <w:r>
        <w:t xml:space="preserve"> Ubuntu and Debian Latest Version</w:t>
      </w:r>
    </w:p>
    <w:p w14:paraId="42170718" w14:textId="1EAF69B7" w:rsidR="00246E9C" w:rsidRDefault="00EC091D" w:rsidP="00246E9C">
      <w:pPr>
        <w:pStyle w:val="ListParagraph"/>
      </w:pPr>
      <w:r w:rsidRPr="00EE2393">
        <w:rPr>
          <w:b/>
          <w:bCs/>
        </w:rPr>
        <w:t>Database :</w:t>
      </w:r>
      <w:r>
        <w:t xml:space="preserve"> MS SQL Server 2019 and less</w:t>
      </w:r>
      <w:r w:rsidR="00440C60">
        <w:t xml:space="preserve"> – Administraion and Development</w:t>
      </w:r>
    </w:p>
    <w:p w14:paraId="682FBE89" w14:textId="0A45A409" w:rsidR="00CC1FBF" w:rsidRDefault="0033377A" w:rsidP="00AC7B0A">
      <w:pPr>
        <w:pStyle w:val="ListParagraph"/>
      </w:pPr>
      <w:r w:rsidRPr="00DD0147">
        <w:rPr>
          <w:b/>
          <w:bCs/>
        </w:rPr>
        <w:t>Applications:</w:t>
      </w:r>
      <w:r w:rsidRPr="00137018">
        <w:t xml:space="preserve"> </w:t>
      </w:r>
      <w:r w:rsidR="000D52FA">
        <w:t xml:space="preserve">MS Office Collections, Visual Studio 2019 and less, </w:t>
      </w:r>
      <w:r w:rsidR="00B37289">
        <w:t>MS Management Studio</w:t>
      </w:r>
    </w:p>
    <w:p w14:paraId="3373D58E" w14:textId="7229920D" w:rsidR="0058389C" w:rsidRDefault="0058389C" w:rsidP="0058389C">
      <w:pPr>
        <w:pStyle w:val="Heading1"/>
        <w:rPr>
          <w:noProof w:val="0"/>
        </w:rPr>
      </w:pPr>
      <w:r>
        <w:rPr>
          <w:noProof w:val="0"/>
        </w:rPr>
        <w:t>Language</w:t>
      </w:r>
    </w:p>
    <w:p w14:paraId="24538721" w14:textId="1C24D981" w:rsidR="0058389C" w:rsidRDefault="0058389C" w:rsidP="0058389C">
      <w:pPr>
        <w:pStyle w:val="ListParagraph"/>
        <w:rPr>
          <w:b/>
          <w:bCs/>
        </w:rPr>
      </w:pPr>
      <w:r w:rsidRPr="0058389C">
        <w:rPr>
          <w:b/>
          <w:bCs/>
        </w:rPr>
        <w:t>English</w:t>
      </w:r>
    </w:p>
    <w:p w14:paraId="4CB8E189" w14:textId="04B3BB10" w:rsidR="0058389C" w:rsidRPr="0058389C" w:rsidRDefault="0058389C" w:rsidP="0058389C">
      <w:pPr>
        <w:pStyle w:val="ListParagraph"/>
        <w:numPr>
          <w:ilvl w:val="1"/>
          <w:numId w:val="12"/>
        </w:numPr>
        <w:rPr>
          <w:b/>
          <w:bCs/>
        </w:rPr>
      </w:pPr>
      <w:r>
        <w:rPr>
          <w:rFonts w:ascii="Arial" w:eastAsia="Arial" w:hAnsi="Arial"/>
        </w:rPr>
        <w:t>Reading (good), Writing (good), speaking (good)</w:t>
      </w:r>
    </w:p>
    <w:p w14:paraId="60916C59" w14:textId="73D3CF32" w:rsidR="0058389C" w:rsidRDefault="0058389C" w:rsidP="0058389C">
      <w:pPr>
        <w:pStyle w:val="ListParagraph"/>
        <w:rPr>
          <w:b/>
          <w:bCs/>
        </w:rPr>
      </w:pPr>
      <w:r w:rsidRPr="0058389C">
        <w:rPr>
          <w:b/>
          <w:bCs/>
        </w:rPr>
        <w:t>Azerbaijani</w:t>
      </w:r>
    </w:p>
    <w:p w14:paraId="1FC0AE99" w14:textId="7A815EB6" w:rsidR="0058389C" w:rsidRPr="0058389C" w:rsidRDefault="0058389C" w:rsidP="0058389C">
      <w:pPr>
        <w:pStyle w:val="ListParagraph"/>
        <w:numPr>
          <w:ilvl w:val="1"/>
          <w:numId w:val="12"/>
        </w:numPr>
        <w:rPr>
          <w:b/>
          <w:bCs/>
        </w:rPr>
      </w:pPr>
      <w:r>
        <w:rPr>
          <w:rFonts w:ascii="Arial" w:eastAsia="Arial" w:hAnsi="Arial"/>
        </w:rPr>
        <w:t>Reading (good), Writing (good), speaking (good)</w:t>
      </w:r>
    </w:p>
    <w:p w14:paraId="7BB754D5" w14:textId="0592D3CB" w:rsidR="0058389C" w:rsidRDefault="0058389C" w:rsidP="0058389C">
      <w:pPr>
        <w:pStyle w:val="ListParagraph"/>
        <w:rPr>
          <w:b/>
          <w:bCs/>
        </w:rPr>
      </w:pPr>
      <w:r w:rsidRPr="0058389C">
        <w:rPr>
          <w:b/>
          <w:bCs/>
        </w:rPr>
        <w:t>Persian</w:t>
      </w:r>
    </w:p>
    <w:p w14:paraId="15FD6CA3" w14:textId="5C82CF49" w:rsidR="00423B4F" w:rsidRPr="0058389C" w:rsidRDefault="00423B4F" w:rsidP="00423B4F">
      <w:pPr>
        <w:pStyle w:val="ListParagraph"/>
        <w:numPr>
          <w:ilvl w:val="1"/>
          <w:numId w:val="12"/>
        </w:numPr>
        <w:rPr>
          <w:b/>
          <w:bCs/>
        </w:rPr>
      </w:pPr>
      <w:r>
        <w:rPr>
          <w:rFonts w:ascii="Arial" w:eastAsia="Arial" w:hAnsi="Arial"/>
        </w:rPr>
        <w:t>Reading (fluent), Writing (fluent), speaking (fluent)</w:t>
      </w:r>
    </w:p>
    <w:p w14:paraId="6CD3D774" w14:textId="77777777" w:rsidR="00423B4F" w:rsidRPr="0058389C" w:rsidRDefault="00423B4F" w:rsidP="00423B4F">
      <w:pPr>
        <w:pStyle w:val="ListParagraph"/>
        <w:numPr>
          <w:ilvl w:val="0"/>
          <w:numId w:val="0"/>
        </w:numPr>
        <w:ind w:left="720"/>
        <w:rPr>
          <w:b/>
          <w:bCs/>
        </w:rPr>
      </w:pPr>
    </w:p>
    <w:sectPr w:rsidR="00423B4F" w:rsidRPr="0058389C" w:rsidSect="002F482D">
      <w:footerReference w:type="first" r:id="rId16"/>
      <w:pgSz w:w="12240" w:h="15840" w:code="1"/>
      <w:pgMar w:top="851" w:right="1440" w:bottom="1350" w:left="993" w:header="14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CD1F9" w14:textId="77777777" w:rsidR="002F4ACD" w:rsidRDefault="002F4ACD">
      <w:pPr>
        <w:spacing w:after="0" w:line="240" w:lineRule="auto"/>
      </w:pPr>
      <w:r>
        <w:separator/>
      </w:r>
    </w:p>
    <w:p w14:paraId="40C0289B" w14:textId="77777777" w:rsidR="002F4ACD" w:rsidRDefault="002F4ACD"/>
  </w:endnote>
  <w:endnote w:type="continuationSeparator" w:id="0">
    <w:p w14:paraId="5D17804A" w14:textId="77777777" w:rsidR="002F4ACD" w:rsidRDefault="002F4ACD">
      <w:pPr>
        <w:spacing w:after="0" w:line="240" w:lineRule="auto"/>
      </w:pPr>
      <w:r>
        <w:continuationSeparator/>
      </w:r>
    </w:p>
    <w:p w14:paraId="69A16EEC" w14:textId="77777777" w:rsidR="002F4ACD" w:rsidRDefault="002F4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Rockwell">
    <w:altName w:val="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3FE27" w14:textId="77777777" w:rsidR="009B0595" w:rsidRPr="009405AC" w:rsidRDefault="009405AC" w:rsidP="009405AC">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F5576" w14:textId="77777777" w:rsidR="002F4ACD" w:rsidRDefault="002F4ACD">
      <w:pPr>
        <w:spacing w:after="0" w:line="240" w:lineRule="auto"/>
      </w:pPr>
      <w:r>
        <w:separator/>
      </w:r>
    </w:p>
    <w:p w14:paraId="2D5E6895" w14:textId="77777777" w:rsidR="002F4ACD" w:rsidRDefault="002F4ACD"/>
  </w:footnote>
  <w:footnote w:type="continuationSeparator" w:id="0">
    <w:p w14:paraId="19EAF8A1" w14:textId="77777777" w:rsidR="002F4ACD" w:rsidRDefault="002F4ACD">
      <w:pPr>
        <w:spacing w:after="0" w:line="240" w:lineRule="auto"/>
      </w:pPr>
      <w:r>
        <w:continuationSeparator/>
      </w:r>
    </w:p>
    <w:p w14:paraId="66510117" w14:textId="77777777" w:rsidR="002F4ACD" w:rsidRDefault="002F4A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hybridMultilevel"/>
    <w:tmpl w:val="519B500C"/>
    <w:lvl w:ilvl="0" w:tplc="F932B2D0">
      <w:start w:val="1"/>
      <w:numFmt w:val="bullet"/>
      <w:lvlText w:val=""/>
      <w:lvlJc w:val="left"/>
    </w:lvl>
    <w:lvl w:ilvl="1" w:tplc="666232EC">
      <w:start w:val="1"/>
      <w:numFmt w:val="bullet"/>
      <w:lvlText w:val=""/>
      <w:lvlJc w:val="left"/>
    </w:lvl>
    <w:lvl w:ilvl="2" w:tplc="056A2CA0">
      <w:start w:val="1"/>
      <w:numFmt w:val="bullet"/>
      <w:lvlText w:val=""/>
      <w:lvlJc w:val="left"/>
    </w:lvl>
    <w:lvl w:ilvl="3" w:tplc="422E5A54">
      <w:start w:val="1"/>
      <w:numFmt w:val="bullet"/>
      <w:lvlText w:val=""/>
      <w:lvlJc w:val="left"/>
    </w:lvl>
    <w:lvl w:ilvl="4" w:tplc="AC085314">
      <w:start w:val="1"/>
      <w:numFmt w:val="bullet"/>
      <w:lvlText w:val=""/>
      <w:lvlJc w:val="left"/>
    </w:lvl>
    <w:lvl w:ilvl="5" w:tplc="C02AA69A">
      <w:start w:val="1"/>
      <w:numFmt w:val="bullet"/>
      <w:lvlText w:val=""/>
      <w:lvlJc w:val="left"/>
    </w:lvl>
    <w:lvl w:ilvl="6" w:tplc="127EE99A">
      <w:start w:val="1"/>
      <w:numFmt w:val="bullet"/>
      <w:lvlText w:val=""/>
      <w:lvlJc w:val="left"/>
    </w:lvl>
    <w:lvl w:ilvl="7" w:tplc="56963538">
      <w:start w:val="1"/>
      <w:numFmt w:val="bullet"/>
      <w:lvlText w:val=""/>
      <w:lvlJc w:val="left"/>
    </w:lvl>
    <w:lvl w:ilvl="8" w:tplc="2AC05742">
      <w:start w:val="1"/>
      <w:numFmt w:val="bullet"/>
      <w:lvlText w:val=""/>
      <w:lvlJc w:val="left"/>
    </w:lvl>
  </w:abstractNum>
  <w:abstractNum w:abstractNumId="1" w15:restartNumberingAfterBreak="0">
    <w:nsid w:val="0000000D"/>
    <w:multiLevelType w:val="hybridMultilevel"/>
    <w:tmpl w:val="431BD7B6"/>
    <w:lvl w:ilvl="0" w:tplc="F64C7992">
      <w:start w:val="1"/>
      <w:numFmt w:val="bullet"/>
      <w:lvlText w:val="-"/>
      <w:lvlJc w:val="left"/>
    </w:lvl>
    <w:lvl w:ilvl="1" w:tplc="73F286C2">
      <w:start w:val="1"/>
      <w:numFmt w:val="bullet"/>
      <w:lvlText w:val=""/>
      <w:lvlJc w:val="left"/>
    </w:lvl>
    <w:lvl w:ilvl="2" w:tplc="2FAA0F12">
      <w:start w:val="1"/>
      <w:numFmt w:val="bullet"/>
      <w:lvlText w:val=""/>
      <w:lvlJc w:val="left"/>
    </w:lvl>
    <w:lvl w:ilvl="3" w:tplc="990E58F2">
      <w:start w:val="1"/>
      <w:numFmt w:val="bullet"/>
      <w:lvlText w:val=""/>
      <w:lvlJc w:val="left"/>
    </w:lvl>
    <w:lvl w:ilvl="4" w:tplc="938CE368">
      <w:start w:val="1"/>
      <w:numFmt w:val="bullet"/>
      <w:lvlText w:val=""/>
      <w:lvlJc w:val="left"/>
    </w:lvl>
    <w:lvl w:ilvl="5" w:tplc="9E7470A2">
      <w:start w:val="1"/>
      <w:numFmt w:val="bullet"/>
      <w:lvlText w:val=""/>
      <w:lvlJc w:val="left"/>
    </w:lvl>
    <w:lvl w:ilvl="6" w:tplc="5EB8395A">
      <w:start w:val="1"/>
      <w:numFmt w:val="bullet"/>
      <w:lvlText w:val=""/>
      <w:lvlJc w:val="left"/>
    </w:lvl>
    <w:lvl w:ilvl="7" w:tplc="8C26F6F8">
      <w:start w:val="1"/>
      <w:numFmt w:val="bullet"/>
      <w:lvlText w:val=""/>
      <w:lvlJc w:val="left"/>
    </w:lvl>
    <w:lvl w:ilvl="8" w:tplc="209E9A02">
      <w:start w:val="1"/>
      <w:numFmt w:val="bullet"/>
      <w:lvlText w:val=""/>
      <w:lvlJc w:val="left"/>
    </w:lvl>
  </w:abstractNum>
  <w:abstractNum w:abstractNumId="2" w15:restartNumberingAfterBreak="0">
    <w:nsid w:val="01037C29"/>
    <w:multiLevelType w:val="hybridMultilevel"/>
    <w:tmpl w:val="D57ED7DE"/>
    <w:lvl w:ilvl="0" w:tplc="FEE8A97E">
      <w:start w:val="1"/>
      <w:numFmt w:val="bullet"/>
      <w:pStyle w:val="ListParagraph"/>
      <w:lvlText w:val="+"/>
      <w:lvlJc w:val="left"/>
      <w:pPr>
        <w:ind w:left="720" w:hanging="360"/>
      </w:pPr>
      <w:rPr>
        <w:rFonts w:ascii="Calisto MT" w:hAnsi="Calisto MT" w:hint="default"/>
        <w:caps w:val="0"/>
        <w:strike w:val="0"/>
        <w:dstrike w:val="0"/>
        <w:vanish w:val="0"/>
        <w:color w:val="9D172E"/>
        <w:spacing w:val="60"/>
        <w:kern w:val="0"/>
        <w:position w:val="-6"/>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F09ED"/>
    <w:multiLevelType w:val="multilevel"/>
    <w:tmpl w:val="CD40BF9A"/>
    <w:styleLink w:val="BulletedList"/>
    <w:lvl w:ilvl="0">
      <w:start w:val="1"/>
      <w:numFmt w:val="bullet"/>
      <w:pStyle w:val="Bullet1"/>
      <w:lvlText w:val=""/>
      <w:lvlJc w:val="left"/>
      <w:pPr>
        <w:ind w:left="245" w:hanging="245"/>
      </w:pPr>
      <w:rPr>
        <w:rFonts w:ascii="Wingdings 2" w:hAnsi="Wingdings 2" w:hint="default"/>
        <w:color w:val="93A299" w:themeColor="accent1"/>
        <w:sz w:val="16"/>
      </w:rPr>
    </w:lvl>
    <w:lvl w:ilvl="1">
      <w:start w:val="1"/>
      <w:numFmt w:val="bullet"/>
      <w:pStyle w:val="Bullet2"/>
      <w:lvlText w:val=""/>
      <w:lvlJc w:val="left"/>
      <w:pPr>
        <w:ind w:left="490" w:hanging="245"/>
      </w:pPr>
      <w:rPr>
        <w:rFonts w:ascii="Symbol" w:hAnsi="Symbol" w:hint="default"/>
        <w:color w:val="93A299" w:themeColor="accent1"/>
        <w:sz w:val="18"/>
      </w:rPr>
    </w:lvl>
    <w:lvl w:ilvl="2">
      <w:start w:val="1"/>
      <w:numFmt w:val="bullet"/>
      <w:lvlText w:val=""/>
      <w:lvlJc w:val="left"/>
      <w:pPr>
        <w:ind w:left="735" w:hanging="245"/>
      </w:pPr>
      <w:rPr>
        <w:rFonts w:ascii="Symbol" w:hAnsi="Symbol" w:hint="default"/>
        <w:color w:val="93A299" w:themeColor="accent1"/>
        <w:sz w:val="18"/>
      </w:rPr>
    </w:lvl>
    <w:lvl w:ilvl="3">
      <w:start w:val="1"/>
      <w:numFmt w:val="bullet"/>
      <w:lvlText w:val=""/>
      <w:lvlJc w:val="left"/>
      <w:pPr>
        <w:ind w:left="980" w:hanging="245"/>
      </w:pPr>
      <w:rPr>
        <w:rFonts w:ascii="Symbol" w:hAnsi="Symbol" w:hint="default"/>
        <w:color w:val="6B7C71" w:themeColor="accent1" w:themeShade="BF"/>
        <w:sz w:val="12"/>
      </w:rPr>
    </w:lvl>
    <w:lvl w:ilvl="4">
      <w:start w:val="1"/>
      <w:numFmt w:val="bullet"/>
      <w:lvlText w:val=""/>
      <w:lvlJc w:val="left"/>
      <w:pPr>
        <w:ind w:left="1225" w:hanging="245"/>
      </w:pPr>
      <w:rPr>
        <w:rFonts w:ascii="Symbol" w:hAnsi="Symbol" w:hint="default"/>
        <w:color w:val="6B7C71" w:themeColor="accent1" w:themeShade="BF"/>
        <w:sz w:val="12"/>
      </w:rPr>
    </w:lvl>
    <w:lvl w:ilvl="5">
      <w:start w:val="1"/>
      <w:numFmt w:val="bullet"/>
      <w:lvlText w:val=""/>
      <w:lvlJc w:val="left"/>
      <w:pPr>
        <w:ind w:left="1470" w:hanging="245"/>
      </w:pPr>
      <w:rPr>
        <w:rFonts w:ascii="Symbol" w:hAnsi="Symbol" w:hint="default"/>
        <w:color w:val="79463D" w:themeColor="accent6"/>
        <w:sz w:val="12"/>
      </w:rPr>
    </w:lvl>
    <w:lvl w:ilvl="6">
      <w:start w:val="1"/>
      <w:numFmt w:val="bullet"/>
      <w:lvlText w:val=""/>
      <w:lvlJc w:val="left"/>
      <w:pPr>
        <w:ind w:left="1715" w:hanging="245"/>
      </w:pPr>
      <w:rPr>
        <w:rFonts w:ascii="Symbol" w:hAnsi="Symbol" w:hint="default"/>
        <w:color w:val="79463D" w:themeColor="accent6"/>
        <w:sz w:val="12"/>
      </w:rPr>
    </w:lvl>
    <w:lvl w:ilvl="7">
      <w:start w:val="1"/>
      <w:numFmt w:val="bullet"/>
      <w:lvlText w:val=""/>
      <w:lvlJc w:val="left"/>
      <w:pPr>
        <w:ind w:left="1960" w:hanging="245"/>
      </w:pPr>
      <w:rPr>
        <w:rFonts w:ascii="Symbol" w:hAnsi="Symbol" w:hint="default"/>
        <w:color w:val="79463D" w:themeColor="accent6"/>
        <w:sz w:val="12"/>
      </w:rPr>
    </w:lvl>
    <w:lvl w:ilvl="8">
      <w:start w:val="1"/>
      <w:numFmt w:val="bullet"/>
      <w:lvlText w:val=""/>
      <w:lvlJc w:val="left"/>
      <w:pPr>
        <w:ind w:left="2205" w:hanging="245"/>
      </w:pPr>
      <w:rPr>
        <w:rFonts w:ascii="Symbol" w:hAnsi="Symbol" w:hint="default"/>
        <w:color w:val="79463D" w:themeColor="accent6"/>
        <w:sz w:val="12"/>
      </w:rPr>
    </w:lvl>
  </w:abstractNum>
  <w:abstractNum w:abstractNumId="4"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D2533C" w:themeColor="text2"/>
      </w:rPr>
    </w:lvl>
    <w:lvl w:ilvl="2">
      <w:start w:val="1"/>
      <w:numFmt w:val="lowerRoman"/>
      <w:lvlText w:val="%3)"/>
      <w:lvlJc w:val="left"/>
      <w:pPr>
        <w:ind w:left="864" w:hanging="288"/>
      </w:pPr>
      <w:rPr>
        <w:rFonts w:hint="default"/>
        <w:color w:val="D2533C" w:themeColor="text2"/>
      </w:rPr>
    </w:lvl>
    <w:lvl w:ilvl="3">
      <w:start w:val="1"/>
      <w:numFmt w:val="decimal"/>
      <w:lvlText w:val="(%4)"/>
      <w:lvlJc w:val="left"/>
      <w:pPr>
        <w:ind w:left="1152" w:hanging="288"/>
      </w:pPr>
      <w:rPr>
        <w:rFonts w:hint="default"/>
        <w:color w:val="D2533C" w:themeColor="text2"/>
      </w:rPr>
    </w:lvl>
    <w:lvl w:ilvl="4">
      <w:start w:val="1"/>
      <w:numFmt w:val="lowerLetter"/>
      <w:lvlText w:val="(%5)"/>
      <w:lvlJc w:val="left"/>
      <w:pPr>
        <w:ind w:left="1440" w:hanging="288"/>
      </w:pPr>
      <w:rPr>
        <w:rFonts w:hint="default"/>
        <w:color w:val="D2533C" w:themeColor="text2"/>
      </w:rPr>
    </w:lvl>
    <w:lvl w:ilvl="5">
      <w:start w:val="1"/>
      <w:numFmt w:val="lowerRoman"/>
      <w:lvlText w:val="(%6)"/>
      <w:lvlJc w:val="left"/>
      <w:pPr>
        <w:ind w:left="1728" w:hanging="288"/>
      </w:pPr>
      <w:rPr>
        <w:rFonts w:hint="default"/>
        <w:color w:val="D2533C" w:themeColor="text2"/>
      </w:rPr>
    </w:lvl>
    <w:lvl w:ilvl="6">
      <w:start w:val="1"/>
      <w:numFmt w:val="decimal"/>
      <w:lvlText w:val="%7."/>
      <w:lvlJc w:val="left"/>
      <w:pPr>
        <w:ind w:left="2016" w:hanging="288"/>
      </w:pPr>
      <w:rPr>
        <w:rFonts w:hint="default"/>
        <w:color w:val="D2533C" w:themeColor="text2"/>
      </w:rPr>
    </w:lvl>
    <w:lvl w:ilvl="7">
      <w:start w:val="1"/>
      <w:numFmt w:val="lowerLetter"/>
      <w:lvlText w:val="%8."/>
      <w:lvlJc w:val="left"/>
      <w:pPr>
        <w:ind w:left="2304" w:hanging="288"/>
      </w:pPr>
      <w:rPr>
        <w:rFonts w:hint="default"/>
        <w:color w:val="D2533C" w:themeColor="text2"/>
      </w:rPr>
    </w:lvl>
    <w:lvl w:ilvl="8">
      <w:start w:val="1"/>
      <w:numFmt w:val="lowerRoman"/>
      <w:lvlText w:val="%9."/>
      <w:lvlJc w:val="left"/>
      <w:pPr>
        <w:ind w:left="2592" w:hanging="288"/>
      </w:pPr>
      <w:rPr>
        <w:rFonts w:hint="default"/>
        <w:color w:val="D2533C" w:themeColor="text2"/>
      </w:rPr>
    </w:lvl>
  </w:abstractNum>
  <w:abstractNum w:abstractNumId="5" w15:restartNumberingAfterBreak="0">
    <w:nsid w:val="2D717A81"/>
    <w:multiLevelType w:val="hybridMultilevel"/>
    <w:tmpl w:val="F538E5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679D3"/>
    <w:multiLevelType w:val="hybridMultilevel"/>
    <w:tmpl w:val="A34ABDFA"/>
    <w:lvl w:ilvl="0" w:tplc="2B40A3F2">
      <w:start w:val="1"/>
      <w:numFmt w:val="bullet"/>
      <w:lvlText w:val="+"/>
      <w:lvlJc w:val="left"/>
      <w:pPr>
        <w:ind w:left="720" w:hanging="360"/>
      </w:pPr>
      <w:rPr>
        <w:rFonts w:ascii="Calisto MT" w:hAnsi="Calisto MT" w:hint="default"/>
        <w:caps w:val="0"/>
        <w:strike w:val="0"/>
        <w:dstrike w:val="0"/>
        <w:vanish w:val="0"/>
        <w:color w:val="B3C197"/>
        <w:spacing w:val="60"/>
        <w:kern w:val="0"/>
        <w:position w:val="-6"/>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3"/>
  </w:num>
  <w:num w:numId="4">
    <w:abstractNumId w:val="3"/>
  </w:num>
  <w:num w:numId="5">
    <w:abstractNumId w:val="3"/>
  </w:num>
  <w:num w:numId="6">
    <w:abstractNumId w:val="4"/>
  </w:num>
  <w:num w:numId="7">
    <w:abstractNumId w:val="3"/>
  </w:num>
  <w:num w:numId="8">
    <w:abstractNumId w:val="3"/>
  </w:num>
  <w:num w:numId="9">
    <w:abstractNumId w:val="3"/>
  </w:num>
  <w:num w:numId="10">
    <w:abstractNumId w:val="4"/>
  </w:num>
  <w:num w:numId="11">
    <w:abstractNumId w:val="6"/>
  </w:num>
  <w:num w:numId="12">
    <w:abstractNumId w:val="2"/>
  </w:num>
  <w:num w:numId="13">
    <w:abstractNumId w:val="2"/>
  </w:num>
  <w:num w:numId="14">
    <w:abstractNumId w:val="5"/>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0"/>
  </w:num>
  <w:num w:numId="29">
    <w:abstractNumId w:val="2"/>
  </w:num>
  <w:num w:numId="30">
    <w:abstractNumId w:val="1"/>
  </w:num>
  <w:num w:numId="31">
    <w:abstractNumId w:val="2"/>
  </w:num>
  <w:num w:numId="32">
    <w:abstractNumId w:val="2"/>
  </w:num>
  <w:num w:numId="33">
    <w:abstractNumId w:val="2"/>
  </w:num>
  <w:num w:numId="34">
    <w:abstractNumId w:val="2"/>
  </w:num>
  <w:num w:numId="35">
    <w:abstractNumId w:val="2"/>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drawingGridHorizontalSpacing w:val="100"/>
  <w:displayHorizontalDrawingGridEvery w:val="2"/>
  <w:characterSpacingControl w:val="doNotCompress"/>
  <w:hdrShapeDefaults>
    <o:shapedefaults v:ext="edit" spidmax="2049" style="mso-height-percent:900" fillcolor="white">
      <v:fill color="white"/>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431"/>
    <w:rsid w:val="000027B6"/>
    <w:rsid w:val="00014EAD"/>
    <w:rsid w:val="00030DE9"/>
    <w:rsid w:val="000323CC"/>
    <w:rsid w:val="00037CD2"/>
    <w:rsid w:val="00084674"/>
    <w:rsid w:val="000B4816"/>
    <w:rsid w:val="000B64D5"/>
    <w:rsid w:val="000D52FA"/>
    <w:rsid w:val="000D60E7"/>
    <w:rsid w:val="001129BE"/>
    <w:rsid w:val="00137018"/>
    <w:rsid w:val="0014612C"/>
    <w:rsid w:val="00155E7A"/>
    <w:rsid w:val="00161EE7"/>
    <w:rsid w:val="00163764"/>
    <w:rsid w:val="00173A42"/>
    <w:rsid w:val="00177C63"/>
    <w:rsid w:val="00183782"/>
    <w:rsid w:val="001A35E6"/>
    <w:rsid w:val="001B0A84"/>
    <w:rsid w:val="001C49D3"/>
    <w:rsid w:val="001C4AE7"/>
    <w:rsid w:val="001F16C9"/>
    <w:rsid w:val="00240E80"/>
    <w:rsid w:val="002419F9"/>
    <w:rsid w:val="00246E9C"/>
    <w:rsid w:val="002714CF"/>
    <w:rsid w:val="002848AC"/>
    <w:rsid w:val="00291472"/>
    <w:rsid w:val="002A5621"/>
    <w:rsid w:val="002A5AC2"/>
    <w:rsid w:val="002C1A3B"/>
    <w:rsid w:val="002C7A4E"/>
    <w:rsid w:val="002D5F39"/>
    <w:rsid w:val="002F482D"/>
    <w:rsid w:val="002F4ACD"/>
    <w:rsid w:val="00306298"/>
    <w:rsid w:val="003078CB"/>
    <w:rsid w:val="00324178"/>
    <w:rsid w:val="0033377A"/>
    <w:rsid w:val="00347922"/>
    <w:rsid w:val="00347C6A"/>
    <w:rsid w:val="003568A7"/>
    <w:rsid w:val="00361FC5"/>
    <w:rsid w:val="00371DB9"/>
    <w:rsid w:val="003A349D"/>
    <w:rsid w:val="003B7431"/>
    <w:rsid w:val="003D5DB6"/>
    <w:rsid w:val="003E1828"/>
    <w:rsid w:val="003F49BF"/>
    <w:rsid w:val="00400D3C"/>
    <w:rsid w:val="00403AA5"/>
    <w:rsid w:val="00404564"/>
    <w:rsid w:val="0041685E"/>
    <w:rsid w:val="00423B4F"/>
    <w:rsid w:val="00432855"/>
    <w:rsid w:val="004350E1"/>
    <w:rsid w:val="00440C60"/>
    <w:rsid w:val="0044303F"/>
    <w:rsid w:val="00446A07"/>
    <w:rsid w:val="0045261A"/>
    <w:rsid w:val="004528FB"/>
    <w:rsid w:val="00457BD1"/>
    <w:rsid w:val="00491C9C"/>
    <w:rsid w:val="0049294B"/>
    <w:rsid w:val="00495D4D"/>
    <w:rsid w:val="004A4C76"/>
    <w:rsid w:val="004A5BFE"/>
    <w:rsid w:val="004B11D1"/>
    <w:rsid w:val="004E0506"/>
    <w:rsid w:val="005023A5"/>
    <w:rsid w:val="00525C9B"/>
    <w:rsid w:val="00535740"/>
    <w:rsid w:val="00541B1C"/>
    <w:rsid w:val="005506B2"/>
    <w:rsid w:val="005561FA"/>
    <w:rsid w:val="005767BA"/>
    <w:rsid w:val="005836DD"/>
    <w:rsid w:val="0058389C"/>
    <w:rsid w:val="00597212"/>
    <w:rsid w:val="00597A82"/>
    <w:rsid w:val="005A7673"/>
    <w:rsid w:val="005D3618"/>
    <w:rsid w:val="00607D76"/>
    <w:rsid w:val="006170E2"/>
    <w:rsid w:val="00621E04"/>
    <w:rsid w:val="006243DB"/>
    <w:rsid w:val="00630850"/>
    <w:rsid w:val="0063302D"/>
    <w:rsid w:val="00641A1E"/>
    <w:rsid w:val="0065184A"/>
    <w:rsid w:val="006529D2"/>
    <w:rsid w:val="00654ACC"/>
    <w:rsid w:val="00663F20"/>
    <w:rsid w:val="006744F1"/>
    <w:rsid w:val="00675F53"/>
    <w:rsid w:val="00681222"/>
    <w:rsid w:val="00686B4F"/>
    <w:rsid w:val="006933F4"/>
    <w:rsid w:val="006A5CCE"/>
    <w:rsid w:val="006A755D"/>
    <w:rsid w:val="006B618A"/>
    <w:rsid w:val="006F0C5A"/>
    <w:rsid w:val="006F67AC"/>
    <w:rsid w:val="007062A2"/>
    <w:rsid w:val="00712F4B"/>
    <w:rsid w:val="00713B78"/>
    <w:rsid w:val="00725775"/>
    <w:rsid w:val="00726B7D"/>
    <w:rsid w:val="00726F73"/>
    <w:rsid w:val="007317A0"/>
    <w:rsid w:val="007344C3"/>
    <w:rsid w:val="00746FCA"/>
    <w:rsid w:val="00761445"/>
    <w:rsid w:val="007653DC"/>
    <w:rsid w:val="00767344"/>
    <w:rsid w:val="00782E9F"/>
    <w:rsid w:val="00785BF4"/>
    <w:rsid w:val="00792C45"/>
    <w:rsid w:val="0079713D"/>
    <w:rsid w:val="007B62AE"/>
    <w:rsid w:val="007C0426"/>
    <w:rsid w:val="007C7277"/>
    <w:rsid w:val="007D0113"/>
    <w:rsid w:val="007D38BF"/>
    <w:rsid w:val="007F070A"/>
    <w:rsid w:val="007F2001"/>
    <w:rsid w:val="008174ED"/>
    <w:rsid w:val="008459E3"/>
    <w:rsid w:val="00861047"/>
    <w:rsid w:val="00884910"/>
    <w:rsid w:val="008A39AA"/>
    <w:rsid w:val="008B2310"/>
    <w:rsid w:val="008C1062"/>
    <w:rsid w:val="008C4E5B"/>
    <w:rsid w:val="008D2D34"/>
    <w:rsid w:val="008D3D06"/>
    <w:rsid w:val="008E0E81"/>
    <w:rsid w:val="008E5ADF"/>
    <w:rsid w:val="008F437E"/>
    <w:rsid w:val="00905059"/>
    <w:rsid w:val="00913126"/>
    <w:rsid w:val="00926733"/>
    <w:rsid w:val="00935BB6"/>
    <w:rsid w:val="00935E64"/>
    <w:rsid w:val="009405AC"/>
    <w:rsid w:val="00942365"/>
    <w:rsid w:val="0094410F"/>
    <w:rsid w:val="00945D28"/>
    <w:rsid w:val="00946AF8"/>
    <w:rsid w:val="00971EE2"/>
    <w:rsid w:val="00972835"/>
    <w:rsid w:val="00980A46"/>
    <w:rsid w:val="0099667B"/>
    <w:rsid w:val="009A6A3F"/>
    <w:rsid w:val="009B0595"/>
    <w:rsid w:val="009E6867"/>
    <w:rsid w:val="009F0D09"/>
    <w:rsid w:val="00A12E8D"/>
    <w:rsid w:val="00A17A9F"/>
    <w:rsid w:val="00A32668"/>
    <w:rsid w:val="00A411D1"/>
    <w:rsid w:val="00A73B57"/>
    <w:rsid w:val="00A87B3D"/>
    <w:rsid w:val="00A923EF"/>
    <w:rsid w:val="00AB0680"/>
    <w:rsid w:val="00AB6230"/>
    <w:rsid w:val="00AB6FCD"/>
    <w:rsid w:val="00AE1F50"/>
    <w:rsid w:val="00AF52BF"/>
    <w:rsid w:val="00B0470C"/>
    <w:rsid w:val="00B1320C"/>
    <w:rsid w:val="00B36B77"/>
    <w:rsid w:val="00B37289"/>
    <w:rsid w:val="00B4060F"/>
    <w:rsid w:val="00B42A4B"/>
    <w:rsid w:val="00B546A6"/>
    <w:rsid w:val="00BB180F"/>
    <w:rsid w:val="00BE4CB2"/>
    <w:rsid w:val="00BF4194"/>
    <w:rsid w:val="00C070D9"/>
    <w:rsid w:val="00C100EA"/>
    <w:rsid w:val="00C153EF"/>
    <w:rsid w:val="00C2115B"/>
    <w:rsid w:val="00C346B1"/>
    <w:rsid w:val="00C35125"/>
    <w:rsid w:val="00C40DCE"/>
    <w:rsid w:val="00C82B5A"/>
    <w:rsid w:val="00CB5DA4"/>
    <w:rsid w:val="00CC0D7D"/>
    <w:rsid w:val="00CC1FBF"/>
    <w:rsid w:val="00CD363B"/>
    <w:rsid w:val="00CE6644"/>
    <w:rsid w:val="00CF765C"/>
    <w:rsid w:val="00D11593"/>
    <w:rsid w:val="00D268EA"/>
    <w:rsid w:val="00D55DFD"/>
    <w:rsid w:val="00D562D5"/>
    <w:rsid w:val="00D722B2"/>
    <w:rsid w:val="00D7497A"/>
    <w:rsid w:val="00D86FCB"/>
    <w:rsid w:val="00DA5F94"/>
    <w:rsid w:val="00DB18C1"/>
    <w:rsid w:val="00DB633D"/>
    <w:rsid w:val="00DD0147"/>
    <w:rsid w:val="00DF3422"/>
    <w:rsid w:val="00E0381C"/>
    <w:rsid w:val="00E229FC"/>
    <w:rsid w:val="00E27805"/>
    <w:rsid w:val="00E43600"/>
    <w:rsid w:val="00E44729"/>
    <w:rsid w:val="00E507E8"/>
    <w:rsid w:val="00E679F9"/>
    <w:rsid w:val="00E70E18"/>
    <w:rsid w:val="00E842C5"/>
    <w:rsid w:val="00EC091D"/>
    <w:rsid w:val="00EC22E6"/>
    <w:rsid w:val="00EC5882"/>
    <w:rsid w:val="00ED0179"/>
    <w:rsid w:val="00ED3B8F"/>
    <w:rsid w:val="00ED5352"/>
    <w:rsid w:val="00EE1C50"/>
    <w:rsid w:val="00EE2393"/>
    <w:rsid w:val="00F021E3"/>
    <w:rsid w:val="00F10885"/>
    <w:rsid w:val="00F117F1"/>
    <w:rsid w:val="00F12377"/>
    <w:rsid w:val="00F13D7B"/>
    <w:rsid w:val="00F16ED5"/>
    <w:rsid w:val="00F23E09"/>
    <w:rsid w:val="00F51EB0"/>
    <w:rsid w:val="00F65734"/>
    <w:rsid w:val="00F66460"/>
    <w:rsid w:val="00F66C54"/>
    <w:rsid w:val="00F84403"/>
    <w:rsid w:val="00F920F8"/>
    <w:rsid w:val="00F9298D"/>
    <w:rsid w:val="00FC0EFF"/>
    <w:rsid w:val="00FF7160"/>
  </w:rsids>
  <m:mathPr>
    <m:mathFont m:val="Cambria Math"/>
    <m:brkBin m:val="before"/>
    <m:brkBinSub m:val="--"/>
    <m:smallFrac/>
    <m:dispDef/>
    <m:lMargin m:val="1440"/>
    <m:rMargin m:val="1440"/>
    <m:defJc m:val="centerGroup"/>
    <m:wrapIndent m:val="1440"/>
    <m:intLim m:val="subSup"/>
    <m:naryLim m:val="undOvr"/>
  </m:mathPr>
  <w:attachedSchema w:val="urn:DocumentPartTemplate"/>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900" fillcolor="white">
      <v:fill color="white"/>
      <o:colormru v:ext="edit" colors="#40a6be,#b4dce6,#98cfdc,#ff7d26,#ff9d5b"/>
    </o:shapedefaults>
    <o:shapelayout v:ext="edit">
      <o:idmap v:ext="edit" data="1"/>
    </o:shapelayout>
  </w:shapeDefaults>
  <w:decimalSymbol w:val="/"/>
  <w:listSeparator w:val="؛"/>
  <w14:docId w14:val="12CEAE31"/>
  <w15:docId w15:val="{880EB6E0-BBC6-4473-BCC9-CD117496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713D"/>
    <w:rPr>
      <w:rFonts w:ascii="Times New Roman" w:hAnsi="Times New Roman"/>
      <w:color w:val="39302B" w:themeColor="accent3" w:themeShade="80"/>
      <w:sz w:val="20"/>
      <w:szCs w:val="20"/>
      <w:lang w:eastAsia="ja-JP"/>
    </w:rPr>
  </w:style>
  <w:style w:type="paragraph" w:styleId="Heading1">
    <w:name w:val="heading 1"/>
    <w:basedOn w:val="Normal"/>
    <w:next w:val="Normal"/>
    <w:link w:val="Heading1Char"/>
    <w:uiPriority w:val="9"/>
    <w:unhideWhenUsed/>
    <w:rsid w:val="007F2001"/>
    <w:pPr>
      <w:spacing w:line="240" w:lineRule="auto"/>
      <w:ind w:right="1440"/>
      <w:outlineLvl w:val="0"/>
    </w:pPr>
    <w:rPr>
      <w:rFonts w:ascii="Rockwell" w:hAnsi="Rockwell"/>
      <w:b/>
      <w:noProof/>
      <w:color w:val="9D172E"/>
      <w:sz w:val="32"/>
      <w:lang w:eastAsia="en-US"/>
    </w:rPr>
  </w:style>
  <w:style w:type="paragraph" w:styleId="Heading2">
    <w:name w:val="heading 2"/>
    <w:basedOn w:val="Normal"/>
    <w:next w:val="Normal"/>
    <w:link w:val="Heading2Char"/>
    <w:uiPriority w:val="9"/>
    <w:semiHidden/>
    <w:unhideWhenUsed/>
    <w:qFormat/>
    <w:rsid w:val="00F51EB0"/>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F51EB0"/>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F51EB0"/>
    <w:pPr>
      <w:spacing w:after="0"/>
      <w:outlineLvl w:val="3"/>
    </w:pPr>
    <w:rPr>
      <w:rFonts w:asciiTheme="majorHAnsi" w:hAnsiTheme="majorHAnsi"/>
      <w:color w:val="6B7C71" w:themeColor="accent1" w:themeShade="BF"/>
      <w:sz w:val="22"/>
      <w:szCs w:val="22"/>
    </w:rPr>
  </w:style>
  <w:style w:type="paragraph" w:styleId="Heading5">
    <w:name w:val="heading 5"/>
    <w:basedOn w:val="Normal"/>
    <w:next w:val="Normal"/>
    <w:link w:val="Heading5Char"/>
    <w:uiPriority w:val="9"/>
    <w:semiHidden/>
    <w:unhideWhenUsed/>
    <w:qFormat/>
    <w:rsid w:val="00F51EB0"/>
    <w:pPr>
      <w:spacing w:after="0"/>
      <w:outlineLvl w:val="4"/>
    </w:pPr>
    <w:rPr>
      <w:i/>
      <w:color w:val="6B7C71" w:themeColor="accent1" w:themeShade="BF"/>
      <w:sz w:val="22"/>
      <w:szCs w:val="22"/>
    </w:rPr>
  </w:style>
  <w:style w:type="paragraph" w:styleId="Heading6">
    <w:name w:val="heading 6"/>
    <w:basedOn w:val="Normal"/>
    <w:next w:val="Normal"/>
    <w:link w:val="Heading6Char"/>
    <w:uiPriority w:val="9"/>
    <w:semiHidden/>
    <w:unhideWhenUsed/>
    <w:qFormat/>
    <w:rsid w:val="00F51EB0"/>
    <w:pPr>
      <w:spacing w:after="0"/>
      <w:outlineLvl w:val="5"/>
    </w:pPr>
    <w:rPr>
      <w:b/>
      <w:color w:val="6B7C71" w:themeColor="accent1" w:themeShade="BF"/>
    </w:rPr>
  </w:style>
  <w:style w:type="paragraph" w:styleId="Heading7">
    <w:name w:val="heading 7"/>
    <w:basedOn w:val="Normal"/>
    <w:next w:val="Normal"/>
    <w:link w:val="Heading7Char"/>
    <w:uiPriority w:val="9"/>
    <w:semiHidden/>
    <w:unhideWhenUsed/>
    <w:qFormat/>
    <w:rsid w:val="00F51EB0"/>
    <w:pPr>
      <w:spacing w:after="0"/>
      <w:outlineLvl w:val="6"/>
    </w:pPr>
    <w:rPr>
      <w:b/>
      <w:i/>
      <w:color w:val="6B7C71" w:themeColor="accent1" w:themeShade="BF"/>
    </w:rPr>
  </w:style>
  <w:style w:type="paragraph" w:styleId="Heading8">
    <w:name w:val="heading 8"/>
    <w:basedOn w:val="Normal"/>
    <w:next w:val="Normal"/>
    <w:link w:val="Heading8Char"/>
    <w:uiPriority w:val="9"/>
    <w:semiHidden/>
    <w:unhideWhenUsed/>
    <w:qFormat/>
    <w:rsid w:val="00F51EB0"/>
    <w:pPr>
      <w:spacing w:after="0"/>
      <w:outlineLvl w:val="7"/>
    </w:pPr>
    <w:rPr>
      <w:b/>
      <w:color w:val="866B48" w:themeColor="accent2" w:themeShade="BF"/>
    </w:rPr>
  </w:style>
  <w:style w:type="paragraph" w:styleId="Heading9">
    <w:name w:val="heading 9"/>
    <w:basedOn w:val="Normal"/>
    <w:next w:val="Normal"/>
    <w:link w:val="Heading9Char"/>
    <w:uiPriority w:val="9"/>
    <w:semiHidden/>
    <w:unhideWhenUsed/>
    <w:qFormat/>
    <w:rsid w:val="00F51EB0"/>
    <w:pPr>
      <w:spacing w:after="0"/>
      <w:outlineLvl w:val="8"/>
    </w:pPr>
    <w:rPr>
      <w:b/>
      <w:i/>
      <w:color w:val="866B48"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51EB0"/>
    <w:pPr>
      <w:spacing w:after="0" w:line="240" w:lineRule="auto"/>
    </w:pPr>
    <w:tblPr>
      <w:tblBorders>
        <w:top w:val="single" w:sz="4" w:space="0" w:color="292934" w:themeColor="text1"/>
        <w:left w:val="single" w:sz="4" w:space="0" w:color="292934" w:themeColor="text1"/>
        <w:bottom w:val="single" w:sz="4" w:space="0" w:color="292934" w:themeColor="text1"/>
        <w:right w:val="single" w:sz="4" w:space="0" w:color="292934" w:themeColor="text1"/>
        <w:insideH w:val="single" w:sz="4" w:space="0" w:color="292934" w:themeColor="text1"/>
        <w:insideV w:val="single" w:sz="4" w:space="0" w:color="292934" w:themeColor="text1"/>
      </w:tblBorders>
    </w:tblPr>
  </w:style>
  <w:style w:type="character" w:styleId="BookTitle">
    <w:name w:val="Book Title"/>
    <w:basedOn w:val="DefaultParagraphFont"/>
    <w:uiPriority w:val="33"/>
    <w:qFormat/>
    <w:rsid w:val="00F51EB0"/>
    <w:rPr>
      <w:rFonts w:cs="Times New Roman"/>
      <w:smallCaps/>
      <w:color w:val="000000"/>
      <w:spacing w:val="10"/>
    </w:rPr>
  </w:style>
  <w:style w:type="numbering" w:customStyle="1" w:styleId="BulletedList">
    <w:name w:val="Bulleted List"/>
    <w:uiPriority w:val="99"/>
    <w:rsid w:val="00F51EB0"/>
    <w:pPr>
      <w:numPr>
        <w:numId w:val="1"/>
      </w:numPr>
    </w:pPr>
  </w:style>
  <w:style w:type="paragraph" w:styleId="Caption">
    <w:name w:val="caption"/>
    <w:basedOn w:val="Normal"/>
    <w:next w:val="Normal"/>
    <w:uiPriority w:val="99"/>
    <w:semiHidden/>
    <w:rsid w:val="00F51EB0"/>
    <w:pPr>
      <w:spacing w:line="240" w:lineRule="auto"/>
      <w:jc w:val="right"/>
    </w:pPr>
    <w:rPr>
      <w:b/>
      <w:bCs/>
      <w:color w:val="6B7C71" w:themeColor="accent1" w:themeShade="BF"/>
      <w:sz w:val="16"/>
      <w:szCs w:val="16"/>
    </w:rPr>
  </w:style>
  <w:style w:type="character" w:styleId="Emphasis">
    <w:name w:val="Emphasis"/>
    <w:uiPriority w:val="20"/>
    <w:qFormat/>
    <w:rsid w:val="00F51EB0"/>
    <w:rPr>
      <w:b/>
      <w:i/>
      <w:color w:val="6D2619" w:themeColor="text2" w:themeShade="80"/>
      <w:spacing w:val="10"/>
      <w:sz w:val="18"/>
      <w:szCs w:val="18"/>
    </w:rPr>
  </w:style>
  <w:style w:type="character" w:customStyle="1" w:styleId="Heading1Char">
    <w:name w:val="Heading 1 Char"/>
    <w:basedOn w:val="DefaultParagraphFont"/>
    <w:link w:val="Heading1"/>
    <w:uiPriority w:val="9"/>
    <w:rsid w:val="007F2001"/>
    <w:rPr>
      <w:rFonts w:ascii="Rockwell" w:hAnsi="Rockwell"/>
      <w:b/>
      <w:noProof/>
      <w:color w:val="9D172E"/>
      <w:sz w:val="32"/>
      <w:szCs w:val="20"/>
    </w:rPr>
  </w:style>
  <w:style w:type="character" w:customStyle="1" w:styleId="Heading2Char">
    <w:name w:val="Heading 2 Char"/>
    <w:basedOn w:val="DefaultParagraphFont"/>
    <w:link w:val="Heading2"/>
    <w:uiPriority w:val="9"/>
    <w:semiHidden/>
    <w:rsid w:val="00F51EB0"/>
    <w:rPr>
      <w:rFonts w:asciiTheme="majorHAnsi" w:hAnsiTheme="majorHAnsi"/>
      <w:color w:val="A43926" w:themeColor="text2" w:themeShade="BF"/>
      <w:sz w:val="28"/>
      <w:szCs w:val="28"/>
      <w:lang w:eastAsia="ja-JP"/>
    </w:rPr>
  </w:style>
  <w:style w:type="character" w:customStyle="1" w:styleId="Heading3Char">
    <w:name w:val="Heading 3 Char"/>
    <w:basedOn w:val="DefaultParagraphFont"/>
    <w:link w:val="Heading3"/>
    <w:uiPriority w:val="9"/>
    <w:semiHidden/>
    <w:rsid w:val="00F51EB0"/>
    <w:rPr>
      <w:rFonts w:asciiTheme="majorHAnsi" w:hAnsiTheme="majorHAnsi"/>
      <w:color w:val="A43926"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F51EB0"/>
    <w:rPr>
      <w:rFonts w:asciiTheme="majorHAnsi" w:hAnsiTheme="majorHAnsi"/>
      <w:color w:val="6B7C71" w:themeColor="accent1" w:themeShade="BF"/>
      <w:lang w:eastAsia="ja-JP"/>
    </w:rPr>
  </w:style>
  <w:style w:type="character" w:customStyle="1" w:styleId="Heading5Char">
    <w:name w:val="Heading 5 Char"/>
    <w:basedOn w:val="DefaultParagraphFont"/>
    <w:link w:val="Heading5"/>
    <w:uiPriority w:val="9"/>
    <w:semiHidden/>
    <w:rsid w:val="00F51EB0"/>
    <w:rPr>
      <w:i/>
      <w:color w:val="6B7C71" w:themeColor="accent1" w:themeShade="BF"/>
      <w:lang w:eastAsia="ja-JP"/>
    </w:rPr>
  </w:style>
  <w:style w:type="character" w:customStyle="1" w:styleId="Heading6Char">
    <w:name w:val="Heading 6 Char"/>
    <w:basedOn w:val="DefaultParagraphFont"/>
    <w:link w:val="Heading6"/>
    <w:uiPriority w:val="9"/>
    <w:semiHidden/>
    <w:rsid w:val="00F51EB0"/>
    <w:rPr>
      <w:b/>
      <w:color w:val="6B7C71" w:themeColor="accent1" w:themeShade="BF"/>
      <w:sz w:val="20"/>
      <w:szCs w:val="20"/>
      <w:lang w:eastAsia="ja-JP"/>
    </w:rPr>
  </w:style>
  <w:style w:type="character" w:customStyle="1" w:styleId="Heading7Char">
    <w:name w:val="Heading 7 Char"/>
    <w:basedOn w:val="DefaultParagraphFont"/>
    <w:link w:val="Heading7"/>
    <w:uiPriority w:val="9"/>
    <w:semiHidden/>
    <w:rsid w:val="00F51EB0"/>
    <w:rPr>
      <w:b/>
      <w:i/>
      <w:color w:val="6B7C71" w:themeColor="accent1" w:themeShade="BF"/>
      <w:sz w:val="20"/>
      <w:szCs w:val="20"/>
      <w:lang w:eastAsia="ja-JP"/>
    </w:rPr>
  </w:style>
  <w:style w:type="character" w:customStyle="1" w:styleId="Heading8Char">
    <w:name w:val="Heading 8 Char"/>
    <w:basedOn w:val="DefaultParagraphFont"/>
    <w:link w:val="Heading8"/>
    <w:uiPriority w:val="9"/>
    <w:semiHidden/>
    <w:rsid w:val="00F51EB0"/>
    <w:rPr>
      <w:b/>
      <w:color w:val="866B48" w:themeColor="accent2" w:themeShade="BF"/>
      <w:sz w:val="20"/>
      <w:szCs w:val="20"/>
      <w:lang w:eastAsia="ja-JP"/>
    </w:rPr>
  </w:style>
  <w:style w:type="character" w:customStyle="1" w:styleId="Heading9Char">
    <w:name w:val="Heading 9 Char"/>
    <w:basedOn w:val="DefaultParagraphFont"/>
    <w:link w:val="Heading9"/>
    <w:uiPriority w:val="9"/>
    <w:semiHidden/>
    <w:rsid w:val="00F51EB0"/>
    <w:rPr>
      <w:b/>
      <w:i/>
      <w:color w:val="866B48" w:themeColor="accent2" w:themeShade="BF"/>
      <w:sz w:val="18"/>
      <w:szCs w:val="18"/>
      <w:lang w:eastAsia="ja-JP"/>
    </w:rPr>
  </w:style>
  <w:style w:type="character" w:styleId="IntenseEmphasis">
    <w:name w:val="Intense Emphasis"/>
    <w:basedOn w:val="DefaultParagraphFont"/>
    <w:uiPriority w:val="21"/>
    <w:qFormat/>
    <w:rsid w:val="00F51EB0"/>
    <w:rPr>
      <w:i/>
      <w:caps/>
      <w:color w:val="6B7C71" w:themeColor="accent1" w:themeShade="BF"/>
      <w:spacing w:val="10"/>
      <w:sz w:val="18"/>
      <w:szCs w:val="18"/>
    </w:rPr>
  </w:style>
  <w:style w:type="paragraph" w:styleId="Quote">
    <w:name w:val="Quote"/>
    <w:basedOn w:val="Normal"/>
    <w:link w:val="QuoteChar"/>
    <w:uiPriority w:val="29"/>
    <w:qFormat/>
    <w:rsid w:val="00F51EB0"/>
    <w:rPr>
      <w:i/>
    </w:rPr>
  </w:style>
  <w:style w:type="character" w:customStyle="1" w:styleId="QuoteChar">
    <w:name w:val="Quote Char"/>
    <w:basedOn w:val="DefaultParagraphFont"/>
    <w:link w:val="Quote"/>
    <w:uiPriority w:val="29"/>
    <w:rsid w:val="00F51EB0"/>
    <w:rPr>
      <w:i/>
      <w:color w:val="A43926" w:themeColor="text2" w:themeShade="BF"/>
      <w:sz w:val="20"/>
      <w:szCs w:val="20"/>
      <w:lang w:eastAsia="ja-JP"/>
    </w:rPr>
  </w:style>
  <w:style w:type="paragraph" w:styleId="IntenseQuote">
    <w:name w:val="Intense Quote"/>
    <w:basedOn w:val="Quote"/>
    <w:link w:val="IntenseQuoteChar"/>
    <w:uiPriority w:val="30"/>
    <w:qFormat/>
    <w:rsid w:val="00F51EB0"/>
    <w:pPr>
      <w:pBdr>
        <w:bottom w:val="double" w:sz="4" w:space="4" w:color="FF7D26"/>
      </w:pBdr>
      <w:spacing w:line="300" w:lineRule="auto"/>
      <w:ind w:left="936" w:right="936"/>
    </w:pPr>
    <w:rPr>
      <w:i w:val="0"/>
      <w:color w:val="6B7C71" w:themeColor="accent1" w:themeShade="BF"/>
    </w:rPr>
  </w:style>
  <w:style w:type="character" w:customStyle="1" w:styleId="IntenseQuoteChar">
    <w:name w:val="Intense Quote Char"/>
    <w:basedOn w:val="DefaultParagraphFont"/>
    <w:link w:val="IntenseQuote"/>
    <w:uiPriority w:val="30"/>
    <w:rsid w:val="00F51EB0"/>
    <w:rPr>
      <w:color w:val="6B7C71" w:themeColor="accent1" w:themeShade="BF"/>
      <w:sz w:val="20"/>
      <w:szCs w:val="20"/>
      <w:lang w:eastAsia="ja-JP"/>
    </w:rPr>
  </w:style>
  <w:style w:type="character" w:styleId="IntenseReference">
    <w:name w:val="Intense Reference"/>
    <w:basedOn w:val="DefaultParagraphFont"/>
    <w:uiPriority w:val="32"/>
    <w:qFormat/>
    <w:rsid w:val="00F51EB0"/>
    <w:rPr>
      <w:rFonts w:cs="Times New Roman"/>
      <w:b/>
      <w:caps/>
      <w:color w:val="866B48" w:themeColor="accent2" w:themeShade="BF"/>
      <w:spacing w:val="5"/>
      <w:sz w:val="18"/>
      <w:szCs w:val="18"/>
    </w:rPr>
  </w:style>
  <w:style w:type="numbering" w:customStyle="1" w:styleId="NumberedList">
    <w:name w:val="Numbered List"/>
    <w:uiPriority w:val="99"/>
    <w:rsid w:val="00F51EB0"/>
    <w:pPr>
      <w:numPr>
        <w:numId w:val="2"/>
      </w:numPr>
    </w:pPr>
  </w:style>
  <w:style w:type="character" w:styleId="Strong">
    <w:name w:val="Strong"/>
    <w:basedOn w:val="DefaultParagraphFont"/>
    <w:uiPriority w:val="22"/>
    <w:qFormat/>
    <w:rsid w:val="00F51EB0"/>
    <w:rPr>
      <w:b/>
      <w:bCs/>
    </w:rPr>
  </w:style>
  <w:style w:type="paragraph" w:styleId="Subtitle">
    <w:name w:val="Subtitle"/>
    <w:basedOn w:val="Normal"/>
    <w:link w:val="SubtitleChar"/>
    <w:uiPriority w:val="11"/>
    <w:qFormat/>
    <w:rsid w:val="00F51EB0"/>
    <w:rPr>
      <w:i/>
      <w:color w:val="D2533C" w:themeColor="text2"/>
      <w:spacing w:val="5"/>
      <w:sz w:val="24"/>
      <w:szCs w:val="24"/>
    </w:rPr>
  </w:style>
  <w:style w:type="character" w:customStyle="1" w:styleId="SubtitleChar">
    <w:name w:val="Subtitle Char"/>
    <w:basedOn w:val="DefaultParagraphFont"/>
    <w:link w:val="Subtitle"/>
    <w:uiPriority w:val="11"/>
    <w:rsid w:val="00F51EB0"/>
    <w:rPr>
      <w:i/>
      <w:color w:val="D2533C" w:themeColor="text2"/>
      <w:spacing w:val="5"/>
      <w:sz w:val="24"/>
      <w:szCs w:val="24"/>
      <w:lang w:eastAsia="ja-JP"/>
    </w:rPr>
  </w:style>
  <w:style w:type="character" w:styleId="SubtleEmphasis">
    <w:name w:val="Subtle Emphasis"/>
    <w:basedOn w:val="DefaultParagraphFont"/>
    <w:uiPriority w:val="19"/>
    <w:qFormat/>
    <w:rsid w:val="00F51EB0"/>
    <w:rPr>
      <w:i/>
      <w:color w:val="6B7C71" w:themeColor="accent1" w:themeShade="BF"/>
    </w:rPr>
  </w:style>
  <w:style w:type="character" w:styleId="SubtleReference">
    <w:name w:val="Subtle Reference"/>
    <w:basedOn w:val="DefaultParagraphFont"/>
    <w:uiPriority w:val="31"/>
    <w:qFormat/>
    <w:rsid w:val="00F51EB0"/>
    <w:rPr>
      <w:rFonts w:cs="Times New Roman"/>
      <w:b/>
      <w:i/>
      <w:color w:val="866B48" w:themeColor="accent2" w:themeShade="BF"/>
    </w:rPr>
  </w:style>
  <w:style w:type="paragraph" w:styleId="Header">
    <w:name w:val="header"/>
    <w:basedOn w:val="Normal"/>
    <w:link w:val="HeaderChar"/>
    <w:uiPriority w:val="99"/>
    <w:unhideWhenUsed/>
    <w:rsid w:val="00F51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EB0"/>
    <w:rPr>
      <w:color w:val="A43926" w:themeColor="text2" w:themeShade="BF"/>
      <w:sz w:val="20"/>
      <w:szCs w:val="20"/>
      <w:lang w:eastAsia="ja-JP"/>
    </w:rPr>
  </w:style>
  <w:style w:type="paragraph" w:styleId="Footer">
    <w:name w:val="footer"/>
    <w:basedOn w:val="Normal"/>
    <w:link w:val="FooterChar"/>
    <w:uiPriority w:val="99"/>
    <w:unhideWhenUsed/>
    <w:rsid w:val="00F51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EB0"/>
    <w:rPr>
      <w:color w:val="A43926" w:themeColor="text2" w:themeShade="BF"/>
      <w:sz w:val="20"/>
      <w:szCs w:val="20"/>
      <w:lang w:eastAsia="ja-JP"/>
    </w:rPr>
  </w:style>
  <w:style w:type="table" w:customStyle="1" w:styleId="Style6">
    <w:name w:val="Style 6"/>
    <w:basedOn w:val="TableNormal"/>
    <w:uiPriority w:val="26"/>
    <w:rsid w:val="00F51EB0"/>
    <w:pPr>
      <w:spacing w:after="0" w:line="240" w:lineRule="auto"/>
    </w:pPr>
    <w:rPr>
      <w:rFonts w:eastAsia="Times New Roman" w:cs="Times New Roman"/>
      <w:color w:val="292934" w:themeColor="text1"/>
    </w:rPr>
    <w:tblPr>
      <w:tblBorders>
        <w:top w:val="single" w:sz="4" w:space="0" w:color="93A299" w:themeColor="accent1"/>
        <w:left w:val="single" w:sz="4" w:space="0" w:color="93A299" w:themeColor="accent1"/>
        <w:bottom w:val="single" w:sz="4" w:space="0" w:color="93A299" w:themeColor="accent1"/>
        <w:right w:val="single" w:sz="4" w:space="0" w:color="93A299" w:themeColor="accent1"/>
        <w:insideH w:val="single" w:sz="4" w:space="0" w:color="FFFFFF" w:themeColor="background1"/>
        <w:insideV w:val="single" w:sz="4" w:space="0" w:color="FFFFFF" w:themeColor="background1"/>
      </w:tblBorders>
    </w:tblPr>
    <w:tcPr>
      <w:shd w:val="clear" w:color="auto" w:fill="E9ECEA" w:themeFill="accent1" w:themeFillTint="33"/>
    </w:tcPr>
    <w:tblStylePr w:type="firstRow">
      <w:rPr>
        <w:b/>
        <w:bCs/>
        <w:color w:val="D2533C" w:themeColor="text2"/>
      </w:rPr>
      <w:tblPr/>
      <w:tcPr>
        <w:shd w:val="clear" w:color="auto" w:fill="F4F5F4" w:themeFill="accent1" w:themeFillTint="19"/>
      </w:tcPr>
    </w:tblStylePr>
    <w:tblStylePr w:type="lastRow">
      <w:rPr>
        <w:b/>
        <w:bCs/>
        <w:color w:val="FFFFFF" w:themeColor="background1"/>
      </w:rPr>
      <w:tblPr/>
      <w:tcPr>
        <w:shd w:val="clear" w:color="auto" w:fill="93A299" w:themeFill="accent1"/>
      </w:tcPr>
    </w:tblStylePr>
    <w:tblStylePr w:type="firstCol">
      <w:rPr>
        <w:b/>
        <w:bCs/>
        <w:color w:val="D2533C" w:themeColor="text2"/>
      </w:rPr>
    </w:tblStylePr>
    <w:tblStylePr w:type="lastCol">
      <w:rPr>
        <w:color w:val="292934" w:themeColor="text1"/>
      </w:rPr>
    </w:tblStylePr>
  </w:style>
  <w:style w:type="paragraph" w:styleId="BalloonText">
    <w:name w:val="Balloon Text"/>
    <w:basedOn w:val="Normal"/>
    <w:link w:val="BalloonTextChar"/>
    <w:uiPriority w:val="99"/>
    <w:semiHidden/>
    <w:unhideWhenUsed/>
    <w:rsid w:val="00F5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EB0"/>
    <w:rPr>
      <w:rFonts w:ascii="Tahoma" w:hAnsi="Tahoma" w:cs="Tahoma"/>
      <w:color w:val="A43926" w:themeColor="text2" w:themeShade="BF"/>
      <w:sz w:val="16"/>
      <w:szCs w:val="16"/>
      <w:lang w:eastAsia="ja-JP"/>
    </w:rPr>
  </w:style>
  <w:style w:type="paragraph" w:customStyle="1" w:styleId="Category">
    <w:name w:val="Category"/>
    <w:basedOn w:val="Normal"/>
    <w:rsid w:val="00F51EB0"/>
    <w:pPr>
      <w:spacing w:after="0" w:line="240" w:lineRule="auto"/>
    </w:pPr>
    <w:rPr>
      <w:caps/>
      <w:color w:val="auto"/>
    </w:rPr>
  </w:style>
  <w:style w:type="paragraph" w:styleId="ListParagraph">
    <w:name w:val="List Paragraph"/>
    <w:basedOn w:val="Normal"/>
    <w:uiPriority w:val="34"/>
    <w:unhideWhenUsed/>
    <w:qFormat/>
    <w:rsid w:val="00971EE2"/>
    <w:pPr>
      <w:numPr>
        <w:numId w:val="12"/>
      </w:numPr>
      <w:spacing w:after="0"/>
    </w:pPr>
  </w:style>
  <w:style w:type="paragraph" w:customStyle="1" w:styleId="Bullet1">
    <w:name w:val="Bullet 1"/>
    <w:basedOn w:val="ListParagraph"/>
    <w:uiPriority w:val="37"/>
    <w:qFormat/>
    <w:rsid w:val="00F51EB0"/>
    <w:pPr>
      <w:numPr>
        <w:numId w:val="9"/>
      </w:numPr>
    </w:pPr>
    <w:rPr>
      <w:color w:val="auto"/>
    </w:rPr>
  </w:style>
  <w:style w:type="paragraph" w:customStyle="1" w:styleId="Bullet2">
    <w:name w:val="Bullet 2"/>
    <w:basedOn w:val="ListParagraph"/>
    <w:uiPriority w:val="37"/>
    <w:qFormat/>
    <w:rsid w:val="00F51EB0"/>
    <w:pPr>
      <w:numPr>
        <w:ilvl w:val="1"/>
        <w:numId w:val="9"/>
      </w:numPr>
    </w:pPr>
    <w:rPr>
      <w:color w:val="auto"/>
    </w:rPr>
  </w:style>
  <w:style w:type="paragraph" w:styleId="NoSpacing">
    <w:name w:val="No Spacing"/>
    <w:basedOn w:val="Normal"/>
    <w:uiPriority w:val="1"/>
    <w:qFormat/>
    <w:rsid w:val="005506B2"/>
    <w:pPr>
      <w:spacing w:after="0"/>
    </w:pPr>
  </w:style>
  <w:style w:type="character" w:styleId="Hyperlink">
    <w:name w:val="Hyperlink"/>
    <w:basedOn w:val="DefaultParagraphFont"/>
    <w:uiPriority w:val="99"/>
    <w:unhideWhenUsed/>
    <w:rsid w:val="00014EAD"/>
    <w:rPr>
      <w:color w:val="0000FF" w:themeColor="hyperlink"/>
      <w:u w:val="single"/>
    </w:rPr>
  </w:style>
  <w:style w:type="paragraph" w:customStyle="1" w:styleId="Default">
    <w:name w:val="Default"/>
    <w:rsid w:val="00F10885"/>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Name">
    <w:name w:val="Name"/>
    <w:basedOn w:val="Normal"/>
    <w:qFormat/>
    <w:rsid w:val="006A755D"/>
    <w:pPr>
      <w:spacing w:after="0" w:line="240" w:lineRule="auto"/>
    </w:pPr>
    <w:rPr>
      <w:rFonts w:ascii="Rockwell" w:eastAsiaTheme="majorEastAsia" w:hAnsi="Rockwell" w:cstheme="majorBidi"/>
      <w:caps/>
      <w:color w:val="9D172E"/>
      <w:spacing w:val="20"/>
      <w:sz w:val="72"/>
      <w:szCs w:val="72"/>
    </w:rPr>
  </w:style>
  <w:style w:type="paragraph" w:customStyle="1" w:styleId="JobTitle">
    <w:name w:val="Job Title"/>
    <w:basedOn w:val="Normal"/>
    <w:qFormat/>
    <w:rsid w:val="006A755D"/>
    <w:pPr>
      <w:spacing w:after="0" w:line="192" w:lineRule="auto"/>
    </w:pPr>
    <w:rPr>
      <w:rFonts w:ascii="Rockwell" w:eastAsiaTheme="majorEastAsia" w:hAnsi="Rockwell" w:cstheme="majorBidi"/>
      <w:caps/>
      <w:color w:val="292934" w:themeColor="text1"/>
      <w:spacing w:val="20"/>
      <w:sz w:val="32"/>
      <w:szCs w:val="72"/>
      <w:lang w:val="fr-FR"/>
    </w:rPr>
  </w:style>
  <w:style w:type="paragraph" w:customStyle="1" w:styleId="Custombullets">
    <w:name w:val="Custom bullets"/>
    <w:basedOn w:val="ListParagraph"/>
    <w:qFormat/>
    <w:rsid w:val="005506B2"/>
  </w:style>
  <w:style w:type="character" w:customStyle="1" w:styleId="tgc">
    <w:name w:val="_tgc"/>
    <w:rsid w:val="009B0595"/>
  </w:style>
  <w:style w:type="paragraph" w:styleId="NormalWeb">
    <w:name w:val="Normal (Web)"/>
    <w:basedOn w:val="Normal"/>
    <w:uiPriority w:val="99"/>
    <w:semiHidden/>
    <w:unhideWhenUsed/>
    <w:rsid w:val="006243DB"/>
    <w:pPr>
      <w:spacing w:before="100" w:beforeAutospacing="1" w:after="100" w:afterAutospacing="1" w:line="240" w:lineRule="auto"/>
    </w:pPr>
    <w:rPr>
      <w:rFonts w:eastAsia="Times New Roman" w:cs="Times New Roman"/>
      <w:color w:val="auto"/>
      <w:sz w:val="24"/>
      <w:szCs w:val="24"/>
      <w:lang w:eastAsia="en-US"/>
    </w:rPr>
  </w:style>
  <w:style w:type="character" w:customStyle="1" w:styleId="UnresolvedMention1">
    <w:name w:val="Unresolved Mention1"/>
    <w:basedOn w:val="DefaultParagraphFont"/>
    <w:uiPriority w:val="99"/>
    <w:semiHidden/>
    <w:unhideWhenUsed/>
    <w:rsid w:val="006F6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75378">
      <w:bodyDiv w:val="1"/>
      <w:marLeft w:val="0"/>
      <w:marRight w:val="0"/>
      <w:marTop w:val="0"/>
      <w:marBottom w:val="0"/>
      <w:divBdr>
        <w:top w:val="none" w:sz="0" w:space="0" w:color="auto"/>
        <w:left w:val="none" w:sz="0" w:space="0" w:color="auto"/>
        <w:bottom w:val="none" w:sz="0" w:space="0" w:color="auto"/>
        <w:right w:val="none" w:sz="0" w:space="0" w:color="auto"/>
      </w:divBdr>
    </w:div>
    <w:div w:id="450242692">
      <w:bodyDiv w:val="1"/>
      <w:marLeft w:val="0"/>
      <w:marRight w:val="0"/>
      <w:marTop w:val="0"/>
      <w:marBottom w:val="0"/>
      <w:divBdr>
        <w:top w:val="none" w:sz="0" w:space="0" w:color="auto"/>
        <w:left w:val="none" w:sz="0" w:space="0" w:color="auto"/>
        <w:bottom w:val="none" w:sz="0" w:space="0" w:color="auto"/>
        <w:right w:val="none" w:sz="0" w:space="0" w:color="auto"/>
      </w:divBdr>
    </w:div>
    <w:div w:id="451903311">
      <w:bodyDiv w:val="1"/>
      <w:marLeft w:val="0"/>
      <w:marRight w:val="0"/>
      <w:marTop w:val="0"/>
      <w:marBottom w:val="0"/>
      <w:divBdr>
        <w:top w:val="none" w:sz="0" w:space="0" w:color="auto"/>
        <w:left w:val="none" w:sz="0" w:space="0" w:color="auto"/>
        <w:bottom w:val="none" w:sz="0" w:space="0" w:color="auto"/>
        <w:right w:val="none" w:sz="0" w:space="0" w:color="auto"/>
      </w:divBdr>
    </w:div>
    <w:div w:id="633753918">
      <w:bodyDiv w:val="1"/>
      <w:marLeft w:val="0"/>
      <w:marRight w:val="0"/>
      <w:marTop w:val="0"/>
      <w:marBottom w:val="0"/>
      <w:divBdr>
        <w:top w:val="none" w:sz="0" w:space="0" w:color="auto"/>
        <w:left w:val="none" w:sz="0" w:space="0" w:color="auto"/>
        <w:bottom w:val="none" w:sz="0" w:space="0" w:color="auto"/>
        <w:right w:val="none" w:sz="0" w:space="0" w:color="auto"/>
      </w:divBdr>
      <w:divsChild>
        <w:div w:id="622810656">
          <w:marLeft w:val="547"/>
          <w:marRight w:val="0"/>
          <w:marTop w:val="0"/>
          <w:marBottom w:val="0"/>
          <w:divBdr>
            <w:top w:val="none" w:sz="0" w:space="0" w:color="auto"/>
            <w:left w:val="none" w:sz="0" w:space="0" w:color="auto"/>
            <w:bottom w:val="none" w:sz="0" w:space="0" w:color="auto"/>
            <w:right w:val="none" w:sz="0" w:space="0" w:color="auto"/>
          </w:divBdr>
        </w:div>
      </w:divsChild>
    </w:div>
    <w:div w:id="1451362140">
      <w:bodyDiv w:val="1"/>
      <w:marLeft w:val="0"/>
      <w:marRight w:val="0"/>
      <w:marTop w:val="0"/>
      <w:marBottom w:val="0"/>
      <w:divBdr>
        <w:top w:val="none" w:sz="0" w:space="0" w:color="auto"/>
        <w:left w:val="none" w:sz="0" w:space="0" w:color="auto"/>
        <w:bottom w:val="none" w:sz="0" w:space="0" w:color="auto"/>
        <w:right w:val="none" w:sz="0" w:space="0" w:color="auto"/>
      </w:divBdr>
    </w:div>
    <w:div w:id="20755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Nosrati@ikco.ir" TargetMode="External"/><Relationship Id="rId13" Type="http://schemas.openxmlformats.org/officeDocument/2006/relationships/hyperlink" Target="https://www.ikco.ir/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orosh.nosrati@Live.com" TargetMode="External"/><Relationship Id="rId5" Type="http://schemas.openxmlformats.org/officeDocument/2006/relationships/webSettings" Target="webSettings.xml"/><Relationship Id="rId15" Type="http://schemas.openxmlformats.org/officeDocument/2006/relationships/hyperlink" Target="http://www.gpayments.com/" TargetMode="External"/><Relationship Id="rId10" Type="http://schemas.openxmlformats.org/officeDocument/2006/relationships/hyperlink" Target="mailto:K.Nosrati@ikco.ir" TargetMode="External"/><Relationship Id="rId4" Type="http://schemas.openxmlformats.org/officeDocument/2006/relationships/settings" Target="settings.xml"/><Relationship Id="rId9" Type="http://schemas.openxmlformats.org/officeDocument/2006/relationships/hyperlink" Target="mailto:Koorosh.nosrati@Live.com" TargetMode="External"/><Relationship Id="rId14" Type="http://schemas.openxmlformats.org/officeDocument/2006/relationships/hyperlink" Target="https://creative.com.a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FAX\OrielFax.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7518ABA6-A0FA-414A-AC8E-EC97AD4DE7CE}">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OrielFax.Dotx</Template>
  <TotalTime>67</TotalTime>
  <Pages>5</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Koorosh Nosrati Heravi</cp:lastModifiedBy>
  <cp:revision>148</cp:revision>
  <cp:lastPrinted>2019-08-05T14:02:00Z</cp:lastPrinted>
  <dcterms:created xsi:type="dcterms:W3CDTF">2019-08-05T12:33:00Z</dcterms:created>
  <dcterms:modified xsi:type="dcterms:W3CDTF">2020-04-14T09:56:00Z</dcterms:modified>
</cp:coreProperties>
</file>